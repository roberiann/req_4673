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82159" w14:textId="77777777" w:rsidR="007B0F36" w:rsidRPr="007B0F36" w:rsidRDefault="007B0F36" w:rsidP="00700E96">
      <w:pPr>
        <w:pStyle w:val="Form1"/>
        <w:rPr>
          <w:rFonts w:eastAsiaTheme="minorHAnsi"/>
        </w:rPr>
      </w:pPr>
      <w:r w:rsidRPr="00700E96">
        <w:rPr>
          <w:rFonts w:eastAsiaTheme="minorHAnsi"/>
          <w:b/>
        </w:rPr>
        <w:t>DATE:</w:t>
      </w:r>
      <w:r w:rsidRPr="007B0F36">
        <w:rPr>
          <w:rFonts w:eastAsiaTheme="minorHAnsi"/>
        </w:rPr>
        <w:t xml:space="preserve"> </w:t>
      </w:r>
      <w:r w:rsidR="001E6010">
        <w:fldChar w:fldCharType="begin">
          <w:ffData>
            <w:name w:val=""/>
            <w:enabled/>
            <w:calcOnExit w:val="0"/>
            <w:textInput>
              <w:type w:val="date"/>
              <w:format w:val="d-MMM-yy"/>
            </w:textInput>
          </w:ffData>
        </w:fldChar>
      </w:r>
      <w:r w:rsidR="001E6010">
        <w:instrText xml:space="preserve"> FORMTEXT </w:instrText>
      </w:r>
      <w:r w:rsidR="001E6010">
        <w:fldChar w:fldCharType="separate"/>
      </w:r>
      <w:r w:rsidR="00BA78FC">
        <w:t> </w:t>
      </w:r>
      <w:r w:rsidR="00BA78FC">
        <w:t> </w:t>
      </w:r>
      <w:r w:rsidR="00BA78FC">
        <w:t> </w:t>
      </w:r>
      <w:r w:rsidR="00BA78FC">
        <w:t> </w:t>
      </w:r>
      <w:r w:rsidR="00BA78FC">
        <w:t> </w:t>
      </w:r>
      <w:r w:rsidR="001E6010">
        <w:fldChar w:fldCharType="end"/>
      </w:r>
    </w:p>
    <w:p w14:paraId="425441A0" w14:textId="77777777" w:rsidR="007B0F36" w:rsidRPr="007B0F36" w:rsidRDefault="00DD53A5" w:rsidP="00700E96">
      <w:pPr>
        <w:pStyle w:val="Form1"/>
        <w:rPr>
          <w:rFonts w:eastAsiaTheme="minorHAnsi" w:cs="Calibri"/>
        </w:rPr>
      </w:pPr>
      <w:r>
        <w:rPr>
          <w:rFonts w:eastAsiaTheme="minorHAnsi"/>
          <w:b/>
        </w:rPr>
        <w:t>ATTENTION</w:t>
      </w:r>
      <w:r w:rsidR="007B0F36" w:rsidRPr="00700E96">
        <w:rPr>
          <w:rFonts w:eastAsiaTheme="minorHAnsi"/>
          <w:b/>
        </w:rPr>
        <w:t>:</w:t>
      </w:r>
      <w:r w:rsidR="007B0F36" w:rsidRPr="007B0F36">
        <w:rPr>
          <w:rFonts w:eastAsiaTheme="minorHAnsi"/>
        </w:rPr>
        <w:t xml:space="preserve"> </w:t>
      </w:r>
      <w:r w:rsidR="007B0F36" w:rsidRPr="00EC658B">
        <w:rPr>
          <w:rFonts w:eastAsiaTheme="minorHAnsi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0" w:name="Text20"/>
      <w:r w:rsidR="007B0F36" w:rsidRPr="00700E96">
        <w:rPr>
          <w:rFonts w:eastAsiaTheme="minorHAnsi"/>
        </w:rPr>
        <w:instrText xml:space="preserve"> FORMTEXT </w:instrText>
      </w:r>
      <w:r w:rsidR="007B0F36" w:rsidRPr="00EC658B">
        <w:rPr>
          <w:rFonts w:eastAsiaTheme="minorHAnsi"/>
        </w:rPr>
      </w:r>
      <w:r w:rsidR="007B0F36"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7B0F36" w:rsidRPr="00EC658B">
        <w:rPr>
          <w:rFonts w:eastAsiaTheme="minorHAnsi"/>
        </w:rPr>
        <w:fldChar w:fldCharType="end"/>
      </w:r>
      <w:bookmarkEnd w:id="0"/>
    </w:p>
    <w:p w14:paraId="35667F5A" w14:textId="77777777" w:rsidR="007B0F36" w:rsidRPr="007B0F36" w:rsidRDefault="007B0F36" w:rsidP="00700E96">
      <w:pPr>
        <w:pStyle w:val="Form1"/>
        <w:rPr>
          <w:rFonts w:eastAsiaTheme="minorHAnsi" w:cs="Calibri"/>
        </w:rPr>
      </w:pPr>
      <w:r w:rsidRPr="00700E96">
        <w:rPr>
          <w:rFonts w:eastAsiaTheme="minorHAnsi"/>
          <w:b/>
        </w:rPr>
        <w:t>FACILIT</w:t>
      </w:r>
      <w:r w:rsidR="00C027BC">
        <w:rPr>
          <w:rFonts w:eastAsiaTheme="minorHAnsi"/>
          <w:b/>
        </w:rPr>
        <w:t>Y</w:t>
      </w:r>
      <w:r w:rsidR="00DD53A5">
        <w:rPr>
          <w:rFonts w:eastAsiaTheme="minorHAnsi"/>
          <w:b/>
        </w:rPr>
        <w:t xml:space="preserve"> </w:t>
      </w:r>
      <w:r w:rsidR="00EC658B" w:rsidRPr="00700E96">
        <w:rPr>
          <w:rFonts w:eastAsiaTheme="minorHAnsi"/>
          <w:b/>
        </w:rPr>
        <w:t>NAME</w:t>
      </w:r>
      <w:r w:rsidRPr="00700E96">
        <w:rPr>
          <w:rFonts w:eastAsiaTheme="minorHAnsi"/>
          <w:b/>
        </w:rPr>
        <w:t>:</w:t>
      </w:r>
      <w:r w:rsidRPr="007B0F36">
        <w:rPr>
          <w:rFonts w:eastAsiaTheme="minorHAnsi"/>
        </w:rPr>
        <w:t xml:space="preserve"> </w:t>
      </w:r>
      <w:r w:rsidRPr="00EC658B">
        <w:rPr>
          <w:rFonts w:eastAsiaTheme="minorHAnsi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" w:name="Text21"/>
      <w:r w:rsidRPr="00700E96">
        <w:rPr>
          <w:rFonts w:eastAsiaTheme="minorHAnsi"/>
        </w:rPr>
        <w:instrText xml:space="preserve"> FORMTEXT </w:instrText>
      </w:r>
      <w:r w:rsidRPr="00EC658B">
        <w:rPr>
          <w:rFonts w:eastAsiaTheme="minorHAnsi"/>
        </w:rPr>
      </w:r>
      <w:r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Pr="00EC658B">
        <w:rPr>
          <w:rFonts w:eastAsiaTheme="minorHAnsi"/>
        </w:rPr>
        <w:fldChar w:fldCharType="end"/>
      </w:r>
      <w:bookmarkEnd w:id="1"/>
    </w:p>
    <w:p w14:paraId="38306C93" w14:textId="77777777" w:rsidR="00347EC1" w:rsidRDefault="00347EC1" w:rsidP="00700E96">
      <w:pPr>
        <w:pStyle w:val="Form1"/>
        <w:rPr>
          <w:rFonts w:eastAsiaTheme="minorHAnsi"/>
          <w:b/>
        </w:rPr>
      </w:pPr>
      <w:r>
        <w:rPr>
          <w:rFonts w:eastAsiaTheme="minorHAnsi"/>
          <w:b/>
        </w:rPr>
        <w:t>ADDRESS:</w:t>
      </w:r>
      <w:r w:rsidR="00C603D5">
        <w:rPr>
          <w:rFonts w:eastAsiaTheme="minorHAnsi"/>
          <w:b/>
        </w:rPr>
        <w:t xml:space="preserve"> </w:t>
      </w:r>
      <w:r w:rsidR="00C603D5">
        <w:rPr>
          <w:rFonts w:eastAsiaTheme="minorHAnsi"/>
          <w:b/>
        </w:rPr>
        <w:fldChar w:fldCharType="begin">
          <w:ffData>
            <w:name w:val="Text50"/>
            <w:enabled/>
            <w:calcOnExit w:val="0"/>
            <w:textInput/>
          </w:ffData>
        </w:fldChar>
      </w:r>
      <w:bookmarkStart w:id="2" w:name="Text50"/>
      <w:r w:rsidR="00C603D5">
        <w:rPr>
          <w:rFonts w:eastAsiaTheme="minorHAnsi"/>
          <w:b/>
        </w:rPr>
        <w:instrText xml:space="preserve"> FORMTEXT </w:instrText>
      </w:r>
      <w:r w:rsidR="00C603D5">
        <w:rPr>
          <w:rFonts w:eastAsiaTheme="minorHAnsi"/>
          <w:b/>
        </w:rPr>
      </w:r>
      <w:r w:rsidR="00C603D5">
        <w:rPr>
          <w:rFonts w:eastAsiaTheme="minorHAnsi"/>
          <w:b/>
        </w:rPr>
        <w:fldChar w:fldCharType="separate"/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t> </w:t>
      </w:r>
      <w:r w:rsidR="00C603D5">
        <w:rPr>
          <w:rFonts w:eastAsiaTheme="minorHAnsi"/>
          <w:b/>
        </w:rPr>
        <w:fldChar w:fldCharType="end"/>
      </w:r>
      <w:bookmarkEnd w:id="2"/>
    </w:p>
    <w:p w14:paraId="34C204D1" w14:textId="77777777" w:rsidR="007B0F36" w:rsidRDefault="00265333" w:rsidP="00700E96">
      <w:pPr>
        <w:pStyle w:val="Form1"/>
        <w:rPr>
          <w:rFonts w:eastAsiaTheme="minorHAnsi"/>
        </w:rPr>
      </w:pPr>
      <w:r>
        <w:rPr>
          <w:rFonts w:eastAsiaTheme="minorHAnsi"/>
          <w:b/>
        </w:rPr>
        <w:t>PHYSICIAN</w:t>
      </w:r>
      <w:r w:rsidR="00EC658B" w:rsidRPr="00700E96">
        <w:rPr>
          <w:rFonts w:eastAsiaTheme="minorHAnsi"/>
          <w:b/>
        </w:rPr>
        <w:t xml:space="preserve"> NAME</w:t>
      </w:r>
      <w:r w:rsidR="007B0F36" w:rsidRPr="00700E96">
        <w:rPr>
          <w:rFonts w:eastAsiaTheme="minorHAnsi"/>
          <w:b/>
        </w:rPr>
        <w:t>:</w:t>
      </w:r>
      <w:r w:rsidR="007B0F36" w:rsidRPr="007B0F36">
        <w:rPr>
          <w:rFonts w:eastAsiaTheme="minorHAnsi"/>
        </w:rPr>
        <w:t xml:space="preserve"> </w:t>
      </w:r>
      <w:r w:rsidR="007B0F36" w:rsidRPr="00EC658B">
        <w:rPr>
          <w:rFonts w:eastAsiaTheme="minorHAnsi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3" w:name="Text22"/>
      <w:r w:rsidR="007B0F36" w:rsidRPr="00700E96">
        <w:rPr>
          <w:rFonts w:eastAsiaTheme="minorHAnsi"/>
        </w:rPr>
        <w:instrText xml:space="preserve"> FORMTEXT </w:instrText>
      </w:r>
      <w:r w:rsidR="007B0F36" w:rsidRPr="00EC658B">
        <w:rPr>
          <w:rFonts w:eastAsiaTheme="minorHAnsi"/>
        </w:rPr>
      </w:r>
      <w:r w:rsidR="007B0F36"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7B0F36" w:rsidRPr="00EC658B">
        <w:rPr>
          <w:rFonts w:eastAsiaTheme="minorHAnsi"/>
        </w:rPr>
        <w:fldChar w:fldCharType="end"/>
      </w:r>
      <w:bookmarkEnd w:id="3"/>
    </w:p>
    <w:p w14:paraId="123F8F5C" w14:textId="77777777" w:rsidR="00C027BC" w:rsidRPr="00C027BC" w:rsidRDefault="00C027BC" w:rsidP="00700E96">
      <w:pPr>
        <w:pStyle w:val="Form1"/>
        <w:rPr>
          <w:rFonts w:eastAsiaTheme="minorHAnsi"/>
          <w:b/>
          <w:bCs/>
        </w:rPr>
      </w:pPr>
      <w:r w:rsidRPr="00C027BC">
        <w:rPr>
          <w:rFonts w:eastAsiaTheme="minorHAnsi"/>
          <w:b/>
        </w:rPr>
        <w:t xml:space="preserve">PHONE: </w:t>
      </w:r>
      <w:r>
        <w:rPr>
          <w:rFonts w:eastAsiaTheme="minorHAnsi"/>
          <w:b/>
        </w:rPr>
        <w:fldChar w:fldCharType="begin">
          <w:ffData>
            <w:name w:val="Text48"/>
            <w:enabled/>
            <w:calcOnExit w:val="0"/>
            <w:textInput/>
          </w:ffData>
        </w:fldChar>
      </w:r>
      <w:bookmarkStart w:id="4" w:name="Text48"/>
      <w:r>
        <w:rPr>
          <w:rFonts w:eastAsiaTheme="minorHAnsi"/>
          <w:b/>
        </w:rPr>
        <w:instrText xml:space="preserve"> FORMTEXT </w:instrText>
      </w:r>
      <w:r>
        <w:rPr>
          <w:rFonts w:eastAsiaTheme="minorHAnsi"/>
          <w:b/>
        </w:rPr>
      </w:r>
      <w:r>
        <w:rPr>
          <w:rFonts w:eastAsiaTheme="minorHAnsi"/>
          <w:b/>
        </w:rPr>
        <w:fldChar w:fldCharType="separate"/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t> </w:t>
      </w:r>
      <w:r>
        <w:rPr>
          <w:rFonts w:eastAsiaTheme="minorHAnsi"/>
          <w:b/>
        </w:rPr>
        <w:fldChar w:fldCharType="end"/>
      </w:r>
      <w:bookmarkEnd w:id="4"/>
    </w:p>
    <w:p w14:paraId="2B6B7033" w14:textId="77777777" w:rsidR="007B0F36" w:rsidRPr="007B0F36" w:rsidRDefault="007B0F36" w:rsidP="00700E96">
      <w:pPr>
        <w:pStyle w:val="Form1"/>
        <w:rPr>
          <w:rFonts w:eastAsiaTheme="minorHAnsi"/>
        </w:rPr>
      </w:pPr>
      <w:r w:rsidRPr="00700E96">
        <w:rPr>
          <w:rFonts w:eastAsiaTheme="minorHAnsi"/>
          <w:b/>
        </w:rPr>
        <w:t>FAX:</w:t>
      </w:r>
      <w:r w:rsidRPr="007B0F36">
        <w:rPr>
          <w:rFonts w:eastAsiaTheme="minorHAnsi"/>
        </w:rPr>
        <w:t xml:space="preserve"> </w:t>
      </w:r>
      <w:r w:rsidRPr="00EC658B">
        <w:rPr>
          <w:rFonts w:eastAsiaTheme="minorHAnsi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5" w:name="Text25"/>
      <w:r w:rsidRPr="00700E96">
        <w:rPr>
          <w:rFonts w:eastAsiaTheme="minorHAnsi"/>
        </w:rPr>
        <w:instrText xml:space="preserve"> FORMTEXT </w:instrText>
      </w:r>
      <w:r w:rsidRPr="00EC658B">
        <w:rPr>
          <w:rFonts w:eastAsiaTheme="minorHAnsi"/>
        </w:rPr>
      </w:r>
      <w:r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Pr="00EC658B">
        <w:rPr>
          <w:rFonts w:eastAsiaTheme="minorHAnsi"/>
        </w:rPr>
        <w:fldChar w:fldCharType="end"/>
      </w:r>
      <w:bookmarkEnd w:id="5"/>
    </w:p>
    <w:p w14:paraId="53BC1BB5" w14:textId="77777777" w:rsidR="007B0F36" w:rsidRDefault="007B0F36" w:rsidP="00700E96">
      <w:pPr>
        <w:pStyle w:val="Form1"/>
        <w:rPr>
          <w:rFonts w:eastAsiaTheme="minorHAnsi"/>
        </w:rPr>
      </w:pPr>
      <w:r w:rsidRPr="00700E96">
        <w:rPr>
          <w:rFonts w:eastAsiaTheme="minorHAnsi"/>
          <w:b/>
        </w:rPr>
        <w:t>EMAIL:</w:t>
      </w:r>
      <w:r w:rsidRPr="007B0F36">
        <w:rPr>
          <w:rFonts w:eastAsiaTheme="minorHAnsi"/>
        </w:rPr>
        <w:t xml:space="preserve"> </w:t>
      </w:r>
      <w:r w:rsidRPr="00EC658B">
        <w:rPr>
          <w:rFonts w:eastAsiaTheme="minorHAnsi"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6" w:name="Text24"/>
      <w:r w:rsidRPr="00700E96">
        <w:rPr>
          <w:rFonts w:eastAsiaTheme="minorHAnsi"/>
        </w:rPr>
        <w:instrText xml:space="preserve"> FORMTEXT </w:instrText>
      </w:r>
      <w:r w:rsidRPr="00EC658B">
        <w:rPr>
          <w:rFonts w:eastAsiaTheme="minorHAnsi"/>
        </w:rPr>
      </w:r>
      <w:r w:rsidRPr="00EC658B">
        <w:rPr>
          <w:rFonts w:eastAsiaTheme="minorHAnsi"/>
        </w:rPr>
        <w:fldChar w:fldCharType="separate"/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="00A639E8">
        <w:rPr>
          <w:rFonts w:eastAsiaTheme="minorHAnsi"/>
        </w:rPr>
        <w:t> </w:t>
      </w:r>
      <w:r w:rsidRPr="00EC658B">
        <w:rPr>
          <w:rFonts w:eastAsiaTheme="minorHAnsi"/>
        </w:rPr>
        <w:fldChar w:fldCharType="end"/>
      </w:r>
      <w:bookmarkEnd w:id="6"/>
    </w:p>
    <w:p w14:paraId="727FDE05" w14:textId="77777777" w:rsidR="00E716EC" w:rsidRPr="007B0F36" w:rsidRDefault="00E716EC" w:rsidP="007B0F36">
      <w:pPr>
        <w:rPr>
          <w:lang w:val="en-US"/>
        </w:rPr>
      </w:pPr>
    </w:p>
    <w:p w14:paraId="2E755BE8" w14:textId="77777777" w:rsidR="007B0F36" w:rsidRPr="004C2D47" w:rsidRDefault="007B0F36" w:rsidP="00156ED3">
      <w:pPr>
        <w:spacing w:line="276" w:lineRule="auto"/>
        <w:jc w:val="center"/>
        <w:rPr>
          <w:rFonts w:ascii="Arial Narrow" w:eastAsiaTheme="minorHAnsi" w:hAnsi="Arial Narrow" w:cs="Calibri,Bold"/>
          <w:b/>
          <w:bCs/>
          <w:szCs w:val="18"/>
          <w:lang w:val="en-US" w:eastAsia="en-US"/>
        </w:rPr>
      </w:pPr>
      <w:r w:rsidRPr="00436699">
        <w:rPr>
          <w:rFonts w:ascii="Arial Narrow" w:eastAsiaTheme="minorHAnsi" w:hAnsi="Arial Narrow" w:cs="Calibri,Bold"/>
          <w:b/>
          <w:bCs/>
          <w:szCs w:val="18"/>
          <w:lang w:val="en-US" w:eastAsia="en-US"/>
        </w:rPr>
        <w:t>VERIFICATION OF BENEFITS</w:t>
      </w:r>
    </w:p>
    <w:tbl>
      <w:tblPr>
        <w:tblStyle w:val="TableGrid1"/>
        <w:tblW w:w="0" w:type="auto"/>
        <w:tblBorders>
          <w:top w:val="single" w:sz="2" w:space="0" w:color="auto"/>
          <w:left w:val="single" w:sz="2" w:space="0" w:color="auto"/>
          <w:bottom w:val="single" w:sz="24" w:space="0" w:color="auto"/>
          <w:right w:val="single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940"/>
        <w:gridCol w:w="1362"/>
        <w:gridCol w:w="128"/>
        <w:gridCol w:w="450"/>
        <w:gridCol w:w="720"/>
        <w:gridCol w:w="1577"/>
        <w:gridCol w:w="943"/>
        <w:gridCol w:w="2400"/>
      </w:tblGrid>
      <w:tr w:rsidR="00EC658B" w:rsidRPr="00BF1ECE" w14:paraId="0BEC8090" w14:textId="77777777" w:rsidTr="00DA2BD5">
        <w:tc>
          <w:tcPr>
            <w:tcW w:w="10767" w:type="dxa"/>
            <w:gridSpan w:val="9"/>
            <w:shd w:val="clear" w:color="auto" w:fill="000000" w:themeFill="text1"/>
          </w:tcPr>
          <w:p w14:paraId="675390F2" w14:textId="77777777" w:rsidR="00EC658B" w:rsidRPr="00436699" w:rsidRDefault="00EC658B" w:rsidP="00EC658B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  <w:t>MEMBER DETAILS</w:t>
            </w:r>
          </w:p>
        </w:tc>
      </w:tr>
      <w:tr w:rsidR="00265333" w:rsidRPr="00032B4B" w14:paraId="2CD5B9E2" w14:textId="77777777" w:rsidTr="00324D3C">
        <w:tc>
          <w:tcPr>
            <w:tcW w:w="4549" w:type="dxa"/>
            <w:gridSpan w:val="3"/>
          </w:tcPr>
          <w:p w14:paraId="0B0CD654" w14:textId="7B0221DC" w:rsidR="00265333" w:rsidRPr="00BF1ECE" w:rsidRDefault="00265333" w:rsidP="00424950">
            <w:pPr>
              <w:pStyle w:val="Form1"/>
            </w:pPr>
            <w:r>
              <w:rPr>
                <w:b/>
              </w:rPr>
              <w:t xml:space="preserve">FIRST </w:t>
            </w:r>
            <w:r w:rsidRPr="00EC658B">
              <w:rPr>
                <w:b/>
              </w:rPr>
              <w:t>NAME:</w:t>
            </w:r>
            <w:r>
              <w:t xml:space="preserve"> </w:t>
            </w:r>
            <w:bookmarkStart w:id="7" w:name="Name"/>
            <w:r w:rsidR="00424950">
              <w:fldChar w:fldCharType="begin">
                <w:ffData>
                  <w:name w:val="FirstName"/>
                  <w:enabled/>
                  <w:calcOnExit/>
                  <w:textInput/>
                </w:ffData>
              </w:fldChar>
            </w:r>
            <w:bookmarkStart w:id="8" w:name="FirstName"/>
            <w:r w:rsidR="00424950">
              <w:instrText xml:space="preserve"> FORMTEXT </w:instrText>
            </w:r>
            <w:r w:rsidR="00424950">
              <w:fldChar w:fldCharType="separate"/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24950">
              <w:fldChar w:fldCharType="end"/>
            </w:r>
            <w:bookmarkEnd w:id="8"/>
          </w:p>
        </w:tc>
        <w:tc>
          <w:tcPr>
            <w:tcW w:w="1298" w:type="dxa"/>
            <w:gridSpan w:val="3"/>
          </w:tcPr>
          <w:p w14:paraId="068708F8" w14:textId="77777777" w:rsidR="00265333" w:rsidRPr="00BF1ECE" w:rsidRDefault="00265333" w:rsidP="00424950">
            <w:pPr>
              <w:pStyle w:val="Form1"/>
            </w:pPr>
            <w:r w:rsidRPr="00265333">
              <w:rPr>
                <w:b/>
              </w:rPr>
              <w:t>MIDDLE I:</w:t>
            </w:r>
            <w:r>
              <w:t xml:space="preserve"> </w:t>
            </w:r>
            <w:r w:rsidR="00424950">
              <w:fldChar w:fldCharType="begin">
                <w:ffData>
                  <w:name w:val="MiddleI"/>
                  <w:enabled/>
                  <w:calcOnExit/>
                  <w:textInput>
                    <w:maxLength w:val="1"/>
                  </w:textInput>
                </w:ffData>
              </w:fldChar>
            </w:r>
            <w:bookmarkStart w:id="9" w:name="MiddleI"/>
            <w:r w:rsidR="00424950">
              <w:instrText xml:space="preserve"> FORMTEXT </w:instrText>
            </w:r>
            <w:r w:rsidR="00424950">
              <w:fldChar w:fldCharType="separate"/>
            </w:r>
            <w:r w:rsidR="00424950">
              <w:t> </w:t>
            </w:r>
            <w:r w:rsidR="00424950">
              <w:fldChar w:fldCharType="end"/>
            </w:r>
            <w:bookmarkEnd w:id="9"/>
          </w:p>
        </w:tc>
        <w:bookmarkEnd w:id="7"/>
        <w:tc>
          <w:tcPr>
            <w:tcW w:w="4920" w:type="dxa"/>
            <w:gridSpan w:val="3"/>
          </w:tcPr>
          <w:p w14:paraId="056FCB45" w14:textId="77777777" w:rsidR="00265333" w:rsidRPr="00BF1ECE" w:rsidRDefault="00265333" w:rsidP="00424950">
            <w:pPr>
              <w:pStyle w:val="Form1"/>
            </w:pPr>
            <w:r w:rsidRPr="00265333">
              <w:rPr>
                <w:b/>
              </w:rPr>
              <w:t>LAST NAME:</w:t>
            </w:r>
            <w:r>
              <w:t xml:space="preserve"> </w:t>
            </w:r>
            <w:r w:rsidR="00424950">
              <w:fldChar w:fldCharType="begin">
                <w:ffData>
                  <w:name w:val="LastName"/>
                  <w:enabled/>
                  <w:calcOnExit/>
                  <w:textInput/>
                </w:ffData>
              </w:fldChar>
            </w:r>
            <w:bookmarkStart w:id="10" w:name="LastName"/>
            <w:r w:rsidR="00424950">
              <w:instrText xml:space="preserve"> FORMTEXT </w:instrText>
            </w:r>
            <w:r w:rsidR="00424950">
              <w:fldChar w:fldCharType="separate"/>
            </w:r>
            <w:r w:rsidR="005B7C6A">
              <w:t> </w:t>
            </w:r>
            <w:r w:rsidR="005B7C6A">
              <w:t> </w:t>
            </w:r>
            <w:r w:rsidR="005B7C6A">
              <w:t> </w:t>
            </w:r>
            <w:r w:rsidR="005B7C6A">
              <w:t> </w:t>
            </w:r>
            <w:r w:rsidR="005B7C6A">
              <w:t> </w:t>
            </w:r>
            <w:r w:rsidR="00424950">
              <w:fldChar w:fldCharType="end"/>
            </w:r>
            <w:bookmarkEnd w:id="10"/>
          </w:p>
        </w:tc>
      </w:tr>
      <w:tr w:rsidR="00692A62" w:rsidRPr="00BF1ECE" w14:paraId="5484F222" w14:textId="77777777" w:rsidTr="00324D3C">
        <w:tc>
          <w:tcPr>
            <w:tcW w:w="3187" w:type="dxa"/>
            <w:gridSpan w:val="2"/>
          </w:tcPr>
          <w:p w14:paraId="1E48E633" w14:textId="13EB1546" w:rsidR="00692A62" w:rsidRPr="005154E3" w:rsidRDefault="00692A62" w:rsidP="009C4265">
            <w:pPr>
              <w:pStyle w:val="Form1"/>
            </w:pPr>
            <w:r w:rsidRPr="00640D3E">
              <w:rPr>
                <w:b/>
              </w:rPr>
              <w:t>DATE OF BIRTH</w:t>
            </w:r>
            <w:r w:rsidRPr="005154E3">
              <w:t xml:space="preserve">: </w:t>
            </w:r>
            <w:r w:rsidR="009C4265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-MMM-yy"/>
                  </w:textInput>
                </w:ffData>
              </w:fldChar>
            </w:r>
            <w:r w:rsidR="009C4265">
              <w:instrText xml:space="preserve"> FORMTEXT </w:instrText>
            </w:r>
            <w:r w:rsidR="009C4265">
              <w:fldChar w:fldCharType="separate"/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9C4265">
              <w:fldChar w:fldCharType="end"/>
            </w:r>
          </w:p>
        </w:tc>
        <w:tc>
          <w:tcPr>
            <w:tcW w:w="2660" w:type="dxa"/>
            <w:gridSpan w:val="4"/>
          </w:tcPr>
          <w:p w14:paraId="6DB3F6DC" w14:textId="5FA95D7E" w:rsidR="00692A62" w:rsidRPr="00BF1ECE" w:rsidRDefault="00692A62" w:rsidP="00FC3693">
            <w:pPr>
              <w:pStyle w:val="Form1"/>
            </w:pPr>
            <w:r w:rsidRPr="005154E3">
              <w:rPr>
                <w:b/>
              </w:rPr>
              <w:t>GENDER:</w:t>
            </w:r>
            <w:r w:rsidRPr="005154E3">
              <w:t xml:space="preserve"> </w:t>
            </w:r>
            <w:r w:rsidR="0040044A"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11" w:name="Text51"/>
            <w:r w:rsidR="0040044A">
              <w:instrText xml:space="preserve"> FORMTEXT </w:instrText>
            </w:r>
            <w:r w:rsidR="0040044A">
              <w:fldChar w:fldCharType="separate"/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fldChar w:fldCharType="end"/>
            </w:r>
            <w:bookmarkEnd w:id="11"/>
          </w:p>
        </w:tc>
        <w:tc>
          <w:tcPr>
            <w:tcW w:w="4920" w:type="dxa"/>
            <w:gridSpan w:val="3"/>
          </w:tcPr>
          <w:p w14:paraId="2C1248F0" w14:textId="77777777" w:rsidR="00692A62" w:rsidRPr="00BF1ECE" w:rsidRDefault="00692A62" w:rsidP="00FC3693">
            <w:pPr>
              <w:pStyle w:val="Form1"/>
            </w:pPr>
            <w:r w:rsidRPr="005154E3">
              <w:rPr>
                <w:b/>
              </w:rPr>
              <w:t>UHC GROUP NAME:</w:t>
            </w:r>
            <w:r w:rsidR="000B76BF">
              <w:rPr>
                <w:b/>
              </w:rPr>
              <w:t xml:space="preserve"> </w:t>
            </w:r>
            <w:r w:rsidR="005B7C6A" w:rsidRPr="008A4384">
              <w:t>Universal Assistance</w:t>
            </w:r>
          </w:p>
        </w:tc>
      </w:tr>
      <w:tr w:rsidR="00DA2BD5" w:rsidRPr="00436699" w14:paraId="48599918" w14:textId="77777777" w:rsidTr="00367B3E">
        <w:tc>
          <w:tcPr>
            <w:tcW w:w="2247" w:type="dxa"/>
          </w:tcPr>
          <w:p w14:paraId="0B49DF1E" w14:textId="77777777" w:rsidR="00DA2BD5" w:rsidRPr="00FD278C" w:rsidRDefault="00DA2BD5" w:rsidP="00917DEF">
            <w:pPr>
              <w:rPr>
                <w:rFonts w:ascii="Arial Narrow" w:hAnsi="Arial Narrow"/>
                <w:sz w:val="22"/>
                <w:szCs w:val="20"/>
                <w:lang w:val="en-US" w:eastAsia="en-US"/>
              </w:rPr>
            </w:pPr>
            <w:r w:rsidRPr="00FD278C">
              <w:rPr>
                <w:rFonts w:ascii="Arial Narrow" w:hAnsi="Arial Narrow"/>
                <w:b/>
                <w:sz w:val="22"/>
                <w:szCs w:val="20"/>
                <w:lang w:val="en-US" w:eastAsia="en-US"/>
              </w:rPr>
              <w:t>GROUP No:</w:t>
            </w:r>
            <w:r w:rsidRPr="00FD278C">
              <w:rPr>
                <w:rFonts w:ascii="Arial Narrow" w:hAnsi="Arial Narrow"/>
                <w:sz w:val="22"/>
                <w:szCs w:val="20"/>
                <w:lang w:val="en-US" w:eastAsia="en-US"/>
              </w:rPr>
              <w:t xml:space="preserve">  </w:t>
            </w:r>
            <w:r w:rsidR="00367B3E">
              <w:rPr>
                <w:rFonts w:ascii="Arial Narrow" w:hAnsi="Arial Narrow"/>
                <w:sz w:val="22"/>
                <w:szCs w:val="20"/>
                <w:lang w:val="en-US" w:eastAsia="en-US"/>
              </w:rPr>
              <w:t>76570</w:t>
            </w:r>
            <w:r w:rsidR="006E16F1">
              <w:rPr>
                <w:rFonts w:ascii="Arial Narrow" w:hAnsi="Arial Narrow"/>
                <w:sz w:val="22"/>
                <w:szCs w:val="20"/>
                <w:lang w:val="en-US" w:eastAsia="en-US"/>
              </w:rPr>
              <w:t>170</w:t>
            </w:r>
          </w:p>
        </w:tc>
        <w:tc>
          <w:tcPr>
            <w:tcW w:w="2880" w:type="dxa"/>
            <w:gridSpan w:val="4"/>
          </w:tcPr>
          <w:p w14:paraId="2C01306E" w14:textId="77777777" w:rsidR="00DA2BD5" w:rsidRPr="00FD278C" w:rsidRDefault="00DA2BD5" w:rsidP="00662457">
            <w:pPr>
              <w:rPr>
                <w:rFonts w:ascii="Arial Narrow" w:hAnsi="Arial Narrow"/>
                <w:sz w:val="22"/>
                <w:szCs w:val="20"/>
                <w:lang w:val="en-US" w:eastAsia="en-US"/>
              </w:rPr>
            </w:pPr>
            <w:r w:rsidRPr="00FD278C">
              <w:rPr>
                <w:rFonts w:ascii="Arial Narrow" w:hAnsi="Arial Narrow"/>
                <w:b/>
                <w:sz w:val="22"/>
                <w:szCs w:val="20"/>
                <w:lang w:val="en-US" w:eastAsia="en-US"/>
              </w:rPr>
              <w:t>PLAN No:</w:t>
            </w:r>
            <w:r w:rsidRPr="00FD278C">
              <w:rPr>
                <w:rFonts w:ascii="Arial Narrow" w:hAnsi="Arial Narrow"/>
                <w:sz w:val="22"/>
                <w:szCs w:val="20"/>
                <w:lang w:val="en-US" w:eastAsia="en-US"/>
              </w:rPr>
              <w:t xml:space="preserve">  </w:t>
            </w:r>
            <w:r w:rsidR="00F91926">
              <w:rPr>
                <w:rFonts w:ascii="Arial Narrow" w:hAnsi="Arial Narrow"/>
                <w:sz w:val="22"/>
                <w:szCs w:val="20"/>
                <w:lang w:val="en-US" w:eastAsia="en-US"/>
              </w:rPr>
              <w:t>76700057</w:t>
            </w:r>
            <w:r w:rsidR="002F6FE6">
              <w:rPr>
                <w:rFonts w:ascii="Arial Narrow" w:hAnsi="Arial Narrow"/>
                <w:sz w:val="22"/>
                <w:szCs w:val="20"/>
                <w:lang w:val="en-US" w:eastAsia="en-US"/>
              </w:rPr>
              <w:t>0</w:t>
            </w:r>
            <w:r w:rsidR="006E16F1">
              <w:rPr>
                <w:rFonts w:ascii="Arial Narrow" w:hAnsi="Arial Narrow"/>
                <w:sz w:val="22"/>
                <w:szCs w:val="20"/>
                <w:lang w:val="en-US" w:eastAsia="en-US"/>
              </w:rPr>
              <w:t>170</w:t>
            </w:r>
          </w:p>
        </w:tc>
        <w:tc>
          <w:tcPr>
            <w:tcW w:w="3240" w:type="dxa"/>
            <w:gridSpan w:val="3"/>
          </w:tcPr>
          <w:p w14:paraId="44ABBE15" w14:textId="77777777" w:rsidR="00DA2BD5" w:rsidRPr="00FD278C" w:rsidRDefault="00DA2BD5" w:rsidP="008B4A0C">
            <w:pPr>
              <w:rPr>
                <w:rFonts w:ascii="Arial Narrow" w:hAnsi="Arial Narrow"/>
                <w:sz w:val="22"/>
                <w:szCs w:val="20"/>
                <w:lang w:val="en-US" w:eastAsia="en-US"/>
              </w:rPr>
            </w:pPr>
            <w:r w:rsidRPr="00FD278C">
              <w:rPr>
                <w:rFonts w:ascii="Arial Narrow" w:hAnsi="Arial Narrow"/>
                <w:b/>
                <w:sz w:val="22"/>
                <w:szCs w:val="20"/>
                <w:lang w:val="en-US" w:eastAsia="en-US"/>
              </w:rPr>
              <w:t>CLASS CODE:</w:t>
            </w:r>
            <w:r w:rsidRPr="00FD278C">
              <w:rPr>
                <w:rFonts w:ascii="Arial Narrow" w:hAnsi="Arial Narrow"/>
                <w:sz w:val="22"/>
                <w:szCs w:val="20"/>
                <w:lang w:val="en-US" w:eastAsia="en-US"/>
              </w:rPr>
              <w:t xml:space="preserve"> </w:t>
            </w:r>
            <w:r w:rsidR="006E16F1">
              <w:rPr>
                <w:rFonts w:ascii="Arial Narrow" w:hAnsi="Arial Narrow"/>
                <w:sz w:val="22"/>
                <w:szCs w:val="20"/>
                <w:lang w:val="en-US" w:eastAsia="en-US"/>
              </w:rPr>
              <w:t>001</w:t>
            </w:r>
          </w:p>
        </w:tc>
        <w:tc>
          <w:tcPr>
            <w:tcW w:w="2400" w:type="dxa"/>
          </w:tcPr>
          <w:p w14:paraId="0BA80878" w14:textId="77777777" w:rsidR="00DA2BD5" w:rsidRPr="00FD278C" w:rsidRDefault="00DA2BD5" w:rsidP="00DA2BD5">
            <w:pPr>
              <w:rPr>
                <w:rFonts w:ascii="Arial Narrow" w:hAnsi="Arial Narrow"/>
                <w:sz w:val="22"/>
                <w:szCs w:val="20"/>
                <w:lang w:val="en-US" w:eastAsia="en-US"/>
              </w:rPr>
            </w:pPr>
            <w:r w:rsidRPr="00FD278C">
              <w:rPr>
                <w:rFonts w:ascii="Arial Narrow" w:hAnsi="Arial Narrow"/>
                <w:b/>
                <w:sz w:val="22"/>
                <w:szCs w:val="20"/>
                <w:lang w:val="en-US" w:eastAsia="en-US"/>
              </w:rPr>
              <w:t>LOCATION CODE:</w:t>
            </w:r>
            <w:r w:rsidRPr="00FD278C">
              <w:rPr>
                <w:rFonts w:ascii="Arial Narrow" w:hAnsi="Arial Narrow"/>
                <w:sz w:val="22"/>
                <w:szCs w:val="20"/>
                <w:lang w:val="en-US" w:eastAsia="en-US"/>
              </w:rPr>
              <w:t xml:space="preserve"> </w:t>
            </w:r>
            <w:r w:rsidR="006E16F1">
              <w:rPr>
                <w:rFonts w:ascii="Arial Narrow" w:hAnsi="Arial Narrow"/>
                <w:sz w:val="22"/>
                <w:szCs w:val="20"/>
                <w:lang w:val="en-US" w:eastAsia="en-US"/>
              </w:rPr>
              <w:t>001</w:t>
            </w:r>
          </w:p>
        </w:tc>
      </w:tr>
      <w:tr w:rsidR="007B0F36" w:rsidRPr="00436699" w14:paraId="0B77996F" w14:textId="77777777" w:rsidTr="00DA2BD5">
        <w:tc>
          <w:tcPr>
            <w:tcW w:w="3187" w:type="dxa"/>
            <w:gridSpan w:val="2"/>
          </w:tcPr>
          <w:p w14:paraId="3052FBB8" w14:textId="3F46B4AC" w:rsidR="007B0F36" w:rsidRPr="00FD278C" w:rsidRDefault="007B0F36" w:rsidP="00DA2BD5">
            <w:pPr>
              <w:pStyle w:val="Form1"/>
            </w:pPr>
            <w:r w:rsidRPr="00FD278C">
              <w:rPr>
                <w:b/>
              </w:rPr>
              <w:t>UHC MEMBER ID:</w:t>
            </w:r>
            <w:r w:rsidR="006903D8" w:rsidRPr="00FD278C">
              <w:rPr>
                <w:b/>
              </w:rPr>
              <w:t xml:space="preserve"> </w:t>
            </w:r>
            <w:r w:rsidR="006E16F1" w:rsidRPr="005B7C6A">
              <w:t>917</w:t>
            </w:r>
            <w:r w:rsidR="003C3BE8">
              <w:fldChar w:fldCharType="begin">
                <w:ffData>
                  <w:name w:val="MemberID"/>
                  <w:enabled/>
                  <w:calcOnExit/>
                  <w:helpText w:type="text" w:val="Enter a unique 9 digit ID # "/>
                  <w:statusText w:type="text" w:val="Enter a unique 9 digit ID # "/>
                  <w:textInput>
                    <w:maxLength w:val="9"/>
                  </w:textInput>
                </w:ffData>
              </w:fldChar>
            </w:r>
            <w:bookmarkStart w:id="12" w:name="MemberID"/>
            <w:r w:rsidR="003C3BE8">
              <w:instrText xml:space="preserve"> FORMTEXT </w:instrText>
            </w:r>
            <w:r w:rsidR="003C3BE8">
              <w:fldChar w:fldCharType="separate"/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3C3BE8">
              <w:fldChar w:fldCharType="end"/>
            </w:r>
            <w:bookmarkEnd w:id="12"/>
          </w:p>
        </w:tc>
        <w:tc>
          <w:tcPr>
            <w:tcW w:w="4237" w:type="dxa"/>
            <w:gridSpan w:val="5"/>
          </w:tcPr>
          <w:p w14:paraId="7A8F9F0D" w14:textId="77777777" w:rsidR="007B0F36" w:rsidRPr="00436699" w:rsidRDefault="007B0F36" w:rsidP="009C4265">
            <w:pPr>
              <w:pStyle w:val="Form1"/>
            </w:pPr>
            <w:r w:rsidRPr="00700E96">
              <w:rPr>
                <w:b/>
              </w:rPr>
              <w:t>EFFECTIVE DATE:</w:t>
            </w:r>
            <w:r w:rsidRPr="00BF1ECE">
              <w:t xml:space="preserve"> </w:t>
            </w:r>
            <w:r w:rsidR="00B24518">
              <w:fldChar w:fldCharType="begin">
                <w:ffData>
                  <w:name w:val="EffDt"/>
                  <w:enabled/>
                  <w:calcOnExit/>
                  <w:textInput>
                    <w:type w:val="date"/>
                    <w:format w:val="d-MMM-yy"/>
                  </w:textInput>
                </w:ffData>
              </w:fldChar>
            </w:r>
            <w:bookmarkStart w:id="13" w:name="EffDt"/>
            <w:r w:rsidR="00B24518">
              <w:instrText xml:space="preserve"> FORMTEXT </w:instrText>
            </w:r>
            <w:r w:rsidR="00B24518">
              <w:fldChar w:fldCharType="separate"/>
            </w:r>
            <w:r w:rsidR="00B24518">
              <w:t> </w:t>
            </w:r>
            <w:r w:rsidR="00B24518">
              <w:t> </w:t>
            </w:r>
            <w:r w:rsidR="00B24518">
              <w:t> </w:t>
            </w:r>
            <w:r w:rsidR="00B24518">
              <w:t> </w:t>
            </w:r>
            <w:r w:rsidR="00B24518">
              <w:t> </w:t>
            </w:r>
            <w:r w:rsidR="00B24518">
              <w:fldChar w:fldCharType="end"/>
            </w:r>
            <w:bookmarkEnd w:id="13"/>
            <w:r w:rsidR="007848BC">
              <w:fldChar w:fldCharType="begin">
                <w:ffData>
                  <w:name w:val="EffDt"/>
                  <w:enabled/>
                  <w:calcOnExit/>
                  <w:helpText w:type="text" w:val="Enter the date in m/d/yyyy format"/>
                  <w:statusText w:type="text" w:val="Enter the date in m/d/yyyy format"/>
                  <w:textInput>
                    <w:type w:val="date"/>
                    <w:format w:val="M/d/yyyy"/>
                  </w:textInput>
                </w:ffData>
              </w:fldChar>
            </w:r>
            <w:r w:rsidR="007848BC">
              <w:instrText xml:space="preserve"> FORMTEXT </w:instrText>
            </w:r>
            <w:r w:rsidR="007848BC">
              <w:fldChar w:fldCharType="separate"/>
            </w:r>
            <w:r w:rsidR="00424950">
              <w:fldChar w:fldCharType="begin"/>
            </w:r>
            <w:r w:rsidR="00424950">
              <w:instrText xml:space="preserve"> </w:instrText>
            </w:r>
            <w:r w:rsidR="001C4330">
              <w:instrText> </w:instrText>
            </w:r>
            <w:r w:rsidR="001C4330">
              <w:instrText> </w:instrText>
            </w:r>
            <w:r w:rsidR="001C4330">
              <w:instrText> </w:instrText>
            </w:r>
            <w:r w:rsidR="001C4330">
              <w:instrText> </w:instrText>
            </w:r>
            <w:r w:rsidR="001C4330">
              <w:instrText> </w:instrText>
            </w:r>
            <w:r w:rsidR="00424950">
              <w:instrText xml:space="preserve"> </w:instrText>
            </w:r>
            <w:r w:rsidR="00424950">
              <w:fldChar w:fldCharType="end"/>
            </w:r>
            <w:r w:rsidR="007848BC">
              <w:fldChar w:fldCharType="end"/>
            </w:r>
          </w:p>
        </w:tc>
        <w:tc>
          <w:tcPr>
            <w:tcW w:w="3343" w:type="dxa"/>
            <w:gridSpan w:val="2"/>
          </w:tcPr>
          <w:p w14:paraId="72D5B46C" w14:textId="77777777" w:rsidR="007B0F36" w:rsidRPr="00436699" w:rsidRDefault="007B0F36" w:rsidP="009C4265">
            <w:pPr>
              <w:pStyle w:val="Form1"/>
            </w:pPr>
            <w:r w:rsidRPr="00700E96">
              <w:rPr>
                <w:b/>
              </w:rPr>
              <w:t>CANCEL DATE:</w:t>
            </w:r>
            <w:r w:rsidRPr="00BF1ECE">
              <w:t xml:space="preserve"> </w:t>
            </w:r>
            <w:r w:rsidR="009C4265"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-MMM-yy"/>
                  </w:textInput>
                </w:ffData>
              </w:fldChar>
            </w:r>
            <w:r w:rsidR="009C4265">
              <w:instrText xml:space="preserve"> FORMTEXT </w:instrText>
            </w:r>
            <w:r w:rsidR="009C4265">
              <w:fldChar w:fldCharType="separate"/>
            </w:r>
            <w:r w:rsidR="009C4265">
              <w:t> </w:t>
            </w:r>
            <w:r w:rsidR="009C4265">
              <w:t> </w:t>
            </w:r>
            <w:r w:rsidR="009C4265">
              <w:t> </w:t>
            </w:r>
            <w:r w:rsidR="009C4265">
              <w:t> </w:t>
            </w:r>
            <w:r w:rsidR="009C4265">
              <w:t> </w:t>
            </w:r>
            <w:r w:rsidR="009C4265">
              <w:fldChar w:fldCharType="end"/>
            </w:r>
          </w:p>
        </w:tc>
      </w:tr>
      <w:tr w:rsidR="007B0F36" w:rsidRPr="00436699" w14:paraId="4524F6EF" w14:textId="77777777" w:rsidTr="00DA2BD5">
        <w:tc>
          <w:tcPr>
            <w:tcW w:w="10767" w:type="dxa"/>
            <w:gridSpan w:val="9"/>
            <w:shd w:val="clear" w:color="auto" w:fill="000000" w:themeFill="text1"/>
          </w:tcPr>
          <w:p w14:paraId="0645F718" w14:textId="77777777" w:rsidR="007B0F36" w:rsidRPr="00436699" w:rsidRDefault="007B0F36" w:rsidP="0026301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</w:pPr>
            <w:r w:rsidRPr="00436699"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  <w:t>TREATMENT DETAILS</w:t>
            </w:r>
          </w:p>
        </w:tc>
      </w:tr>
      <w:tr w:rsidR="007B0F36" w:rsidRPr="00436699" w14:paraId="54D55ADB" w14:textId="77777777" w:rsidTr="00DA2BD5">
        <w:tc>
          <w:tcPr>
            <w:tcW w:w="10767" w:type="dxa"/>
            <w:gridSpan w:val="9"/>
          </w:tcPr>
          <w:p w14:paraId="362216E7" w14:textId="77777777" w:rsidR="007B0F36" w:rsidRPr="00436699" w:rsidRDefault="007B0F36" w:rsidP="00640D3E">
            <w:pPr>
              <w:pStyle w:val="Form1"/>
            </w:pPr>
            <w:r w:rsidRPr="00700E96">
              <w:rPr>
                <w:b/>
              </w:rPr>
              <w:t>DIAGNOSIS:</w:t>
            </w:r>
            <w:r w:rsidRPr="00BF1ECE">
              <w:t xml:space="preserve"> </w:t>
            </w:r>
            <w:r w:rsidR="00700E96"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4" w:name="Text34"/>
            <w:r w:rsidR="00700E96">
              <w:instrText xml:space="preserve"> FORMTEXT </w:instrText>
            </w:r>
            <w:r w:rsidR="00700E96">
              <w:fldChar w:fldCharType="separate"/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700E96">
              <w:fldChar w:fldCharType="end"/>
            </w:r>
            <w:bookmarkEnd w:id="14"/>
          </w:p>
        </w:tc>
      </w:tr>
      <w:tr w:rsidR="007B0F36" w:rsidRPr="00436699" w14:paraId="0A5DBD73" w14:textId="77777777" w:rsidTr="00DA2BD5">
        <w:tc>
          <w:tcPr>
            <w:tcW w:w="10767" w:type="dxa"/>
            <w:gridSpan w:val="9"/>
          </w:tcPr>
          <w:p w14:paraId="180B7394" w14:textId="77777777" w:rsidR="007B0F36" w:rsidRPr="00700E96" w:rsidRDefault="007B0F36" w:rsidP="00640D3E">
            <w:pPr>
              <w:pStyle w:val="Form1"/>
            </w:pPr>
            <w:r w:rsidRPr="00700E96">
              <w:rPr>
                <w:b/>
              </w:rPr>
              <w:t>PROCEDURE:</w:t>
            </w:r>
            <w:r w:rsidRPr="00700E96">
              <w:t xml:space="preserve"> </w:t>
            </w:r>
            <w:r w:rsidR="00700E96"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5" w:name="Text35"/>
            <w:r w:rsidR="00700E96">
              <w:instrText xml:space="preserve"> FORMTEXT </w:instrText>
            </w:r>
            <w:r w:rsidR="00700E96">
              <w:fldChar w:fldCharType="separate"/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640D3E">
              <w:t> </w:t>
            </w:r>
            <w:r w:rsidR="00700E96">
              <w:fldChar w:fldCharType="end"/>
            </w:r>
            <w:bookmarkEnd w:id="15"/>
          </w:p>
        </w:tc>
      </w:tr>
      <w:tr w:rsidR="00712381" w:rsidRPr="006B7E79" w14:paraId="6DE89E31" w14:textId="77777777" w:rsidTr="00CC5E52">
        <w:tc>
          <w:tcPr>
            <w:tcW w:w="4677" w:type="dxa"/>
            <w:gridSpan w:val="4"/>
            <w:tcBorders>
              <w:bottom w:val="single" w:sz="18" w:space="0" w:color="auto"/>
            </w:tcBorders>
          </w:tcPr>
          <w:p w14:paraId="49399F99" w14:textId="729DE6C0" w:rsidR="00712381" w:rsidRPr="00BF1ECE" w:rsidRDefault="00712381" w:rsidP="004A06F7">
            <w:pPr>
              <w:pStyle w:val="Form1"/>
            </w:pPr>
            <w:r w:rsidRPr="00A639E8">
              <w:rPr>
                <w:b/>
              </w:rPr>
              <w:t>SERVICE</w:t>
            </w:r>
            <w:r>
              <w:rPr>
                <w:b/>
              </w:rPr>
              <w:t xml:space="preserve"> SETTING</w:t>
            </w:r>
            <w:r w:rsidRPr="00A639E8">
              <w:rPr>
                <w:b/>
              </w:rPr>
              <w:t>:</w:t>
            </w:r>
            <w:r w:rsidRPr="00A639E8">
              <w:t xml:space="preserve"> </w:t>
            </w:r>
            <w:r w:rsidR="0040044A"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16" w:name="Text52"/>
            <w:r w:rsidR="0040044A">
              <w:instrText xml:space="preserve"> FORMTEXT </w:instrText>
            </w:r>
            <w:r w:rsidR="0040044A">
              <w:fldChar w:fldCharType="separate"/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t> </w:t>
            </w:r>
            <w:r w:rsidR="0040044A">
              <w:fldChar w:fldCharType="end"/>
            </w:r>
            <w:bookmarkEnd w:id="16"/>
          </w:p>
        </w:tc>
        <w:tc>
          <w:tcPr>
            <w:tcW w:w="6090" w:type="dxa"/>
            <w:gridSpan w:val="5"/>
            <w:tcBorders>
              <w:bottom w:val="single" w:sz="18" w:space="0" w:color="auto"/>
            </w:tcBorders>
          </w:tcPr>
          <w:p w14:paraId="42AC7A9D" w14:textId="77777777" w:rsidR="00712381" w:rsidRPr="00436699" w:rsidRDefault="00712381" w:rsidP="00263010">
            <w:pPr>
              <w:rPr>
                <w:rFonts w:ascii="Arial Narrow" w:hAnsi="Arial Narrow"/>
                <w:sz w:val="20"/>
                <w:szCs w:val="20"/>
                <w:lang w:val="en-US" w:eastAsia="en-US"/>
              </w:rPr>
            </w:pPr>
            <w:r w:rsidRPr="00FF0157">
              <w:rPr>
                <w:rFonts w:ascii="Arial Narrow" w:hAnsi="Arial Narrow"/>
                <w:b/>
                <w:sz w:val="22"/>
                <w:szCs w:val="20"/>
                <w:lang w:eastAsia="en-US"/>
              </w:rPr>
              <w:t xml:space="preserve">DATE OF </w:t>
            </w:r>
            <w:r w:rsidR="00C355AF" w:rsidRPr="00FF0157">
              <w:rPr>
                <w:rFonts w:ascii="Arial Narrow" w:hAnsi="Arial Narrow"/>
                <w:b/>
                <w:sz w:val="22"/>
                <w:szCs w:val="20"/>
                <w:lang w:eastAsia="en-US"/>
              </w:rPr>
              <w:t>SERVICE :</w:t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  <w:t xml:space="preserve"> </w:t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-MMM-yy"/>
                  </w:textInput>
                </w:ffData>
              </w:fldChar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  <w:instrText xml:space="preserve"> FORMTEXT </w:instrText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</w:r>
            <w:r w:rsidRPr="00FF0157">
              <w:rPr>
                <w:rFonts w:ascii="Arial Narrow" w:hAnsi="Arial Narrow"/>
                <w:sz w:val="22"/>
                <w:szCs w:val="20"/>
                <w:lang w:eastAsia="en-US"/>
              </w:rPr>
              <w:fldChar w:fldCharType="separate"/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noProof/>
                <w:sz w:val="22"/>
                <w:szCs w:val="20"/>
                <w:lang w:eastAsia="en-US"/>
              </w:rPr>
              <w:t> </w:t>
            </w:r>
            <w:r w:rsidRPr="00FF0157">
              <w:rPr>
                <w:rFonts w:ascii="Arial Narrow" w:hAnsi="Arial Narrow"/>
                <w:sz w:val="22"/>
                <w:szCs w:val="20"/>
                <w:lang w:val="en-US" w:eastAsia="en-US"/>
              </w:rPr>
              <w:fldChar w:fldCharType="end"/>
            </w:r>
          </w:p>
        </w:tc>
      </w:tr>
      <w:tr w:rsidR="006903D8" w:rsidRPr="006B7E79" w14:paraId="5ECE3513" w14:textId="77777777" w:rsidTr="00DA2BD5">
        <w:tc>
          <w:tcPr>
            <w:tcW w:w="10767" w:type="dxa"/>
            <w:gridSpan w:val="9"/>
            <w:tcBorders>
              <w:bottom w:val="single" w:sz="18" w:space="0" w:color="auto"/>
            </w:tcBorders>
          </w:tcPr>
          <w:p w14:paraId="1009B0BE" w14:textId="77777777" w:rsidR="006903D8" w:rsidRPr="006903D8" w:rsidRDefault="006903D8" w:rsidP="00917DEF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en-US" w:eastAsia="en-US"/>
              </w:rPr>
            </w:pPr>
            <w:r>
              <w:rPr>
                <w:rFonts w:ascii="Arial Narrow" w:hAnsi="Arial Narrow"/>
                <w:b/>
                <w:sz w:val="28"/>
                <w:szCs w:val="28"/>
                <w:lang w:val="en-US" w:eastAsia="en-US"/>
              </w:rPr>
              <w:t xml:space="preserve">IF THE PATIENT IS ADMITTED TO ER – PLEASE NOTIFY AT: </w:t>
            </w:r>
            <w:r w:rsidR="008B4B8A">
              <w:rPr>
                <w:rFonts w:ascii="Arial Narrow" w:hAnsi="Arial Narrow"/>
                <w:b/>
                <w:sz w:val="28"/>
                <w:szCs w:val="28"/>
                <w:lang w:val="en-US" w:eastAsia="en-US"/>
              </w:rPr>
              <w:t>1-877-303-7750</w:t>
            </w:r>
          </w:p>
        </w:tc>
      </w:tr>
      <w:tr w:rsidR="007B0F36" w:rsidRPr="00436699" w14:paraId="7E6B1982" w14:textId="77777777" w:rsidTr="00DA2BD5">
        <w:tc>
          <w:tcPr>
            <w:tcW w:w="10767" w:type="dxa"/>
            <w:gridSpan w:val="9"/>
            <w:tcBorders>
              <w:top w:val="single" w:sz="18" w:space="0" w:color="auto"/>
              <w:left w:val="single" w:sz="18" w:space="0" w:color="auto"/>
              <w:bottom w:val="nil"/>
            </w:tcBorders>
            <w:shd w:val="clear" w:color="auto" w:fill="000000" w:themeFill="text1"/>
          </w:tcPr>
          <w:p w14:paraId="27D701C1" w14:textId="77777777" w:rsidR="007B0F36" w:rsidRPr="00436699" w:rsidRDefault="007B0F36" w:rsidP="00263010">
            <w:pPr>
              <w:jc w:val="center"/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</w:pPr>
            <w:r w:rsidRPr="00436699">
              <w:rPr>
                <w:rFonts w:ascii="Arial Narrow" w:hAnsi="Arial Narrow"/>
                <w:b/>
                <w:sz w:val="20"/>
                <w:szCs w:val="20"/>
                <w:lang w:val="en-US" w:eastAsia="en-US"/>
              </w:rPr>
              <w:t>BENEFIT DETAILS</w:t>
            </w:r>
          </w:p>
        </w:tc>
      </w:tr>
      <w:tr w:rsidR="00E716EC" w:rsidRPr="00436699" w14:paraId="212010E5" w14:textId="77777777" w:rsidTr="00CC5E52">
        <w:tc>
          <w:tcPr>
            <w:tcW w:w="4677" w:type="dxa"/>
            <w:gridSpan w:val="4"/>
            <w:tcBorders>
              <w:top w:val="nil"/>
              <w:bottom w:val="nil"/>
            </w:tcBorders>
          </w:tcPr>
          <w:p w14:paraId="6DBE8C9B" w14:textId="77777777" w:rsidR="00E716EC" w:rsidRDefault="00E716EC" w:rsidP="00C46495">
            <w:pPr>
              <w:pStyle w:val="Form1"/>
              <w:jc w:val="left"/>
              <w:rPr>
                <w:b/>
              </w:rPr>
            </w:pPr>
            <w:r>
              <w:rPr>
                <w:b/>
              </w:rPr>
              <w:t xml:space="preserve">DEDUCTIBLE $ </w:t>
            </w:r>
            <w:r w:rsidRPr="00EC658B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C658B">
              <w:instrText xml:space="preserve"> FORMTEXT </w:instrText>
            </w:r>
            <w:r w:rsidRPr="00EC658B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Pr="00EC658B">
              <w:fldChar w:fldCharType="end"/>
            </w:r>
          </w:p>
        </w:tc>
        <w:tc>
          <w:tcPr>
            <w:tcW w:w="6090" w:type="dxa"/>
            <w:gridSpan w:val="5"/>
            <w:tcBorders>
              <w:top w:val="nil"/>
              <w:bottom w:val="nil"/>
            </w:tcBorders>
          </w:tcPr>
          <w:p w14:paraId="4225043B" w14:textId="77777777" w:rsidR="00E716EC" w:rsidRDefault="006D64CE" w:rsidP="00C46495">
            <w:pPr>
              <w:pStyle w:val="Form1"/>
              <w:jc w:val="left"/>
              <w:rPr>
                <w:b/>
              </w:rPr>
            </w:pPr>
            <w:r>
              <w:rPr>
                <w:b/>
              </w:rPr>
              <w:t>COINSURANCE RATE</w:t>
            </w:r>
            <w:r w:rsidR="00E716EC">
              <w:rPr>
                <w:b/>
              </w:rPr>
              <w:t xml:space="preserve">:  </w:t>
            </w:r>
            <w:r w:rsidR="00E716EC" w:rsidRPr="00E716EC"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17" w:name="Text46"/>
            <w:r w:rsidR="00E716EC" w:rsidRPr="00E716EC">
              <w:instrText xml:space="preserve"> FORMTEXT </w:instrText>
            </w:r>
            <w:r w:rsidR="00E716EC" w:rsidRPr="00E716EC">
              <w:fldChar w:fldCharType="separate"/>
            </w:r>
            <w:r w:rsidR="00E716EC" w:rsidRPr="00E716EC">
              <w:t> </w:t>
            </w:r>
            <w:r w:rsidR="00E716EC" w:rsidRPr="00E716EC">
              <w:t> </w:t>
            </w:r>
            <w:r w:rsidR="00E716EC" w:rsidRPr="00E716EC">
              <w:t> </w:t>
            </w:r>
            <w:r w:rsidR="00E716EC" w:rsidRPr="00E716EC">
              <w:t> </w:t>
            </w:r>
            <w:r w:rsidR="00E716EC" w:rsidRPr="00E716EC">
              <w:t> </w:t>
            </w:r>
            <w:r w:rsidR="00E716EC" w:rsidRPr="00E716EC">
              <w:fldChar w:fldCharType="end"/>
            </w:r>
            <w:bookmarkEnd w:id="17"/>
            <w:r>
              <w:t xml:space="preserve"> %</w:t>
            </w:r>
          </w:p>
        </w:tc>
      </w:tr>
      <w:tr w:rsidR="00C46495" w:rsidRPr="00436699" w14:paraId="18896ED1" w14:textId="77777777" w:rsidTr="00CC5E52">
        <w:tc>
          <w:tcPr>
            <w:tcW w:w="4677" w:type="dxa"/>
            <w:gridSpan w:val="4"/>
            <w:tcBorders>
              <w:top w:val="nil"/>
              <w:bottom w:val="nil"/>
              <w:right w:val="nil"/>
            </w:tcBorders>
          </w:tcPr>
          <w:p w14:paraId="6634E347" w14:textId="77777777" w:rsidR="00C46495" w:rsidRDefault="00E716EC" w:rsidP="00C46495">
            <w:pPr>
              <w:pStyle w:val="Form1"/>
              <w:rPr>
                <w:b/>
              </w:rPr>
            </w:pPr>
            <w:r>
              <w:rPr>
                <w:b/>
              </w:rPr>
              <w:t xml:space="preserve">PLAN MAXIMUM: $ </w:t>
            </w:r>
            <w:r w:rsidRPr="00EC658B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EC658B">
              <w:instrText xml:space="preserve"> FORMTEXT </w:instrText>
            </w:r>
            <w:r w:rsidRPr="00EC658B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Pr="00EC658B">
              <w:fldChar w:fldCharType="end"/>
            </w:r>
          </w:p>
        </w:tc>
        <w:tc>
          <w:tcPr>
            <w:tcW w:w="6090" w:type="dxa"/>
            <w:gridSpan w:val="5"/>
            <w:tcBorders>
              <w:top w:val="nil"/>
              <w:left w:val="nil"/>
              <w:bottom w:val="nil"/>
            </w:tcBorders>
          </w:tcPr>
          <w:p w14:paraId="15FFFC94" w14:textId="77777777" w:rsidR="00C46495" w:rsidRDefault="00C46495" w:rsidP="00924217">
            <w:pPr>
              <w:pStyle w:val="Form1"/>
              <w:rPr>
                <w:b/>
              </w:rPr>
            </w:pPr>
          </w:p>
        </w:tc>
      </w:tr>
      <w:tr w:rsidR="005D2B9A" w:rsidRPr="00BF1ECE" w14:paraId="526AC842" w14:textId="77777777" w:rsidTr="00DA2BD5">
        <w:tc>
          <w:tcPr>
            <w:tcW w:w="10767" w:type="dxa"/>
            <w:gridSpan w:val="9"/>
            <w:tcBorders>
              <w:bottom w:val="nil"/>
            </w:tcBorders>
          </w:tcPr>
          <w:p w14:paraId="6B6D127A" w14:textId="77777777" w:rsidR="00161F14" w:rsidRPr="00161F14" w:rsidRDefault="005D2B9A" w:rsidP="00AB2695">
            <w:pPr>
              <w:pStyle w:val="Form1"/>
              <w:rPr>
                <w:rFonts w:ascii="Segoe UI" w:hAnsi="Segoe UI" w:cs="Segoe UI"/>
                <w:sz w:val="18"/>
                <w:szCs w:val="18"/>
              </w:rPr>
            </w:pPr>
            <w:r w:rsidRPr="00700E96">
              <w:rPr>
                <w:b/>
              </w:rPr>
              <w:t>EXCLUSIONS/LIMITATIONS:</w:t>
            </w:r>
            <w:r w:rsidRPr="00700E96">
              <w:t xml:space="preserve"> </w:t>
            </w:r>
            <w:r w:rsidR="00AB2695"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8" w:name="Text47"/>
            <w:r w:rsidR="00AB2695">
              <w:instrText xml:space="preserve"> FORMTEXT </w:instrText>
            </w:r>
            <w:r w:rsidR="00AB2695">
              <w:fldChar w:fldCharType="separate"/>
            </w:r>
            <w:r w:rsidR="00AB2695">
              <w:t> </w:t>
            </w:r>
            <w:r w:rsidR="00AB2695">
              <w:t> </w:t>
            </w:r>
            <w:r w:rsidR="00AB2695">
              <w:t> </w:t>
            </w:r>
            <w:r w:rsidR="00AB2695">
              <w:t> </w:t>
            </w:r>
            <w:r w:rsidR="00AB2695">
              <w:t> </w:t>
            </w:r>
            <w:r w:rsidR="00AB2695">
              <w:fldChar w:fldCharType="end"/>
            </w:r>
            <w:bookmarkEnd w:id="18"/>
          </w:p>
        </w:tc>
      </w:tr>
      <w:tr w:rsidR="005D2B9A" w:rsidRPr="00BF1ECE" w14:paraId="4BE3F038" w14:textId="77777777" w:rsidTr="00DA2BD5">
        <w:tc>
          <w:tcPr>
            <w:tcW w:w="10767" w:type="dxa"/>
            <w:gridSpan w:val="9"/>
            <w:tcBorders>
              <w:top w:val="nil"/>
              <w:bottom w:val="single" w:sz="12" w:space="0" w:color="auto"/>
            </w:tcBorders>
          </w:tcPr>
          <w:p w14:paraId="65916238" w14:textId="77777777" w:rsidR="005D2B9A" w:rsidRDefault="005D2B9A" w:rsidP="00C71A7B">
            <w:pPr>
              <w:pStyle w:val="Form1"/>
              <w:jc w:val="left"/>
            </w:pPr>
            <w:r w:rsidRPr="00700E96">
              <w:rPr>
                <w:b/>
              </w:rPr>
              <w:t>COMMENTS:</w:t>
            </w:r>
            <w:r w:rsidRPr="00700E96">
              <w:t xml:space="preserve"> </w:t>
            </w:r>
            <w:r w:rsidRPr="00700E96"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700E96">
              <w:instrText xml:space="preserve"> FORMTEXT </w:instrText>
            </w:r>
            <w:r w:rsidRPr="00700E96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Pr="00700E96">
              <w:fldChar w:fldCharType="end"/>
            </w:r>
          </w:p>
          <w:p w14:paraId="1571DACF" w14:textId="77777777" w:rsidR="008E30B6" w:rsidRDefault="008E30B6" w:rsidP="00B2073E">
            <w:pPr>
              <w:pStyle w:val="Form1"/>
              <w:jc w:val="center"/>
              <w:rPr>
                <w:b/>
              </w:rPr>
            </w:pPr>
            <w:r w:rsidRPr="00B2073E">
              <w:rPr>
                <w:rFonts w:cs="Times New Roman"/>
                <w:b/>
                <w:noProof w:val="0"/>
                <w:sz w:val="28"/>
                <w:szCs w:val="28"/>
              </w:rPr>
              <w:t>PLEASE PROVIDE</w:t>
            </w:r>
            <w:r w:rsidR="00B2073E">
              <w:rPr>
                <w:rFonts w:cs="Times New Roman"/>
                <w:b/>
                <w:noProof w:val="0"/>
                <w:sz w:val="28"/>
                <w:szCs w:val="28"/>
              </w:rPr>
              <w:t xml:space="preserve"> </w:t>
            </w:r>
            <w:r w:rsidR="005D6595">
              <w:rPr>
                <w:rFonts w:cs="Times New Roman"/>
                <w:b/>
                <w:noProof w:val="0"/>
                <w:sz w:val="28"/>
                <w:szCs w:val="28"/>
              </w:rPr>
              <w:t>MEDICAL RECORDS,</w:t>
            </w:r>
            <w:r w:rsidRPr="00B2073E">
              <w:rPr>
                <w:rFonts w:cs="Times New Roman"/>
                <w:b/>
                <w:noProof w:val="0"/>
                <w:sz w:val="28"/>
                <w:szCs w:val="28"/>
              </w:rPr>
              <w:t xml:space="preserve"> </w:t>
            </w:r>
            <w:r w:rsidR="00B2073E" w:rsidRPr="00B2073E">
              <w:rPr>
                <w:rFonts w:cs="Times New Roman"/>
                <w:b/>
                <w:noProof w:val="0"/>
                <w:sz w:val="28"/>
                <w:szCs w:val="28"/>
              </w:rPr>
              <w:t>ITEMIZED BILLING</w:t>
            </w:r>
            <w:r w:rsidRPr="00B2073E">
              <w:rPr>
                <w:rFonts w:cs="Times New Roman"/>
                <w:b/>
                <w:noProof w:val="0"/>
                <w:sz w:val="28"/>
                <w:szCs w:val="28"/>
              </w:rPr>
              <w:t xml:space="preserve"> STATEMENT</w:t>
            </w:r>
            <w:r w:rsidR="00B2073E">
              <w:rPr>
                <w:rFonts w:cs="Times New Roman"/>
                <w:b/>
                <w:noProof w:val="0"/>
                <w:sz w:val="28"/>
                <w:szCs w:val="28"/>
              </w:rPr>
              <w:t xml:space="preserve"> </w:t>
            </w:r>
            <w:r w:rsidR="005D6595">
              <w:rPr>
                <w:rFonts w:cs="Times New Roman"/>
                <w:b/>
                <w:noProof w:val="0"/>
                <w:sz w:val="28"/>
                <w:szCs w:val="28"/>
              </w:rPr>
              <w:t>AND</w:t>
            </w:r>
            <w:r w:rsidR="00B2073E">
              <w:rPr>
                <w:rFonts w:cs="Times New Roman"/>
                <w:b/>
                <w:noProof w:val="0"/>
                <w:sz w:val="28"/>
                <w:szCs w:val="28"/>
              </w:rPr>
              <w:t xml:space="preserve"> CLAIM</w:t>
            </w:r>
          </w:p>
        </w:tc>
      </w:tr>
    </w:tbl>
    <w:p w14:paraId="028376F4" w14:textId="77777777" w:rsidR="00700E96" w:rsidRDefault="00700E96" w:rsidP="007B0F36">
      <w:pPr>
        <w:jc w:val="both"/>
        <w:rPr>
          <w:rFonts w:ascii="Arial" w:hAnsi="Arial" w:cs="Arial"/>
          <w:sz w:val="20"/>
          <w:lang w:val="en-US"/>
        </w:rPr>
      </w:pPr>
    </w:p>
    <w:p w14:paraId="0877239E" w14:textId="77777777" w:rsidR="007B0F36" w:rsidRPr="00255E33" w:rsidRDefault="1C369592" w:rsidP="17CE7B98">
      <w:pPr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17CE7B98">
        <w:rPr>
          <w:rFonts w:ascii="Arial" w:hAnsi="Arial" w:cs="Arial"/>
          <w:sz w:val="20"/>
          <w:szCs w:val="20"/>
          <w:lang w:val="en-US"/>
        </w:rPr>
        <w:t>The above referenced patient is enrolled in a plan that is part UnitedHealthcare's Options PPO network. The member's benefits are paid according to the contracted rate with UnitedHealthcare</w:t>
      </w:r>
      <w:r w:rsidRPr="00615EB0">
        <w:rPr>
          <w:rFonts w:ascii="Arial" w:hAnsi="Arial" w:cs="Arial"/>
          <w:sz w:val="20"/>
          <w:szCs w:val="20"/>
          <w:lang w:val="en-US"/>
        </w:rPr>
        <w:t xml:space="preserve">. The above mentioned has an </w:t>
      </w:r>
      <w:r w:rsidR="008E30B6" w:rsidRPr="00615EB0">
        <w:rPr>
          <w:rFonts w:ascii="Arial" w:hAnsi="Arial" w:cs="Arial"/>
          <w:sz w:val="20"/>
          <w:szCs w:val="20"/>
          <w:lang w:val="en-US"/>
        </w:rPr>
        <w:t>insurance</w:t>
      </w:r>
      <w:r w:rsidRPr="00615EB0">
        <w:rPr>
          <w:rFonts w:ascii="Arial" w:hAnsi="Arial" w:cs="Arial"/>
          <w:sz w:val="20"/>
          <w:szCs w:val="20"/>
          <w:lang w:val="en-US"/>
        </w:rPr>
        <w:t xml:space="preserve"> policy administered by</w:t>
      </w:r>
      <w:r w:rsidR="00AB2695">
        <w:rPr>
          <w:rFonts w:ascii="Arial" w:hAnsi="Arial" w:cs="Arial"/>
          <w:sz w:val="20"/>
          <w:szCs w:val="20"/>
          <w:lang w:val="en-US"/>
        </w:rPr>
        <w:t xml:space="preserve"> </w:t>
      </w:r>
      <w:r w:rsidR="005B7C6A">
        <w:rPr>
          <w:rFonts w:ascii="Arial" w:hAnsi="Arial" w:cs="Arial"/>
          <w:sz w:val="20"/>
          <w:szCs w:val="20"/>
          <w:lang w:val="en-US"/>
        </w:rPr>
        <w:t>Universal Assistance</w:t>
      </w:r>
      <w:r w:rsidR="7EDA44B9" w:rsidRPr="00615EB0">
        <w:rPr>
          <w:rFonts w:ascii="Arial" w:hAnsi="Arial" w:cs="Arial"/>
          <w:sz w:val="20"/>
          <w:szCs w:val="20"/>
          <w:lang w:val="en-US"/>
        </w:rPr>
        <w:t xml:space="preserve"> </w:t>
      </w:r>
      <w:r w:rsidRPr="00615EB0">
        <w:rPr>
          <w:rFonts w:ascii="Arial" w:hAnsi="Arial" w:cs="Arial"/>
          <w:sz w:val="20"/>
          <w:szCs w:val="20"/>
          <w:lang w:val="en-US"/>
        </w:rPr>
        <w:t>in conjunction with UnitedHealthcare.</w:t>
      </w:r>
      <w:r w:rsidRPr="00255E33">
        <w:rPr>
          <w:rFonts w:ascii="Arial" w:hAnsi="Arial" w:cs="Arial"/>
          <w:b/>
          <w:bCs/>
          <w:sz w:val="20"/>
          <w:szCs w:val="20"/>
          <w:lang w:val="en-US"/>
        </w:rPr>
        <w:t xml:space="preserve">  </w:t>
      </w:r>
    </w:p>
    <w:p w14:paraId="5D9E27FC" w14:textId="77777777" w:rsidR="007B0F36" w:rsidRPr="005814AD" w:rsidRDefault="007B0F36" w:rsidP="007B0F36">
      <w:pPr>
        <w:jc w:val="both"/>
        <w:rPr>
          <w:rFonts w:ascii="Arial" w:hAnsi="Arial" w:cs="Arial"/>
          <w:sz w:val="20"/>
          <w:lang w:val="en-US"/>
        </w:rPr>
      </w:pPr>
    </w:p>
    <w:p w14:paraId="1770D93D" w14:textId="77777777" w:rsidR="007B0F36" w:rsidRPr="00DD53A5" w:rsidRDefault="007B0F36" w:rsidP="00DD53A5">
      <w:pPr>
        <w:jc w:val="both"/>
        <w:rPr>
          <w:rFonts w:ascii="BUPAQuantaText" w:hAnsi="BUPAQuantaText"/>
          <w:sz w:val="20"/>
          <w:szCs w:val="18"/>
          <w:lang w:val="en-US"/>
        </w:rPr>
      </w:pPr>
      <w:r w:rsidRPr="00BC1352">
        <w:rPr>
          <w:rFonts w:ascii="Arial" w:hAnsi="Arial" w:cs="Arial"/>
          <w:sz w:val="20"/>
          <w:lang w:val="en-US"/>
        </w:rPr>
        <w:t xml:space="preserve">All invasive or aggressive treatment must be pre-authorized by the assigned Case Manager. All unauthorized treatment will be subjected to a review. Providing all policy requirements are met at the time services are rendered, eligible expenses will be considered in accordance with the terms and conditions of the </w:t>
      </w:r>
      <w:r w:rsidR="005770C6" w:rsidRPr="00BC1352">
        <w:rPr>
          <w:rFonts w:ascii="Arial" w:hAnsi="Arial" w:cs="Arial"/>
          <w:sz w:val="20"/>
          <w:lang w:val="en-US"/>
        </w:rPr>
        <w:t>policy and</w:t>
      </w:r>
      <w:r w:rsidRPr="00BC1352">
        <w:rPr>
          <w:rFonts w:ascii="Arial" w:hAnsi="Arial" w:cs="Arial"/>
          <w:sz w:val="20"/>
          <w:lang w:val="en-US"/>
        </w:rPr>
        <w:t xml:space="preserve"> based on the reimbursement schedule per your agreement with United Healthcare. If provider is out-of-network the member's benefits are paid according to the out-of-network arbitrations program. This is not a guarantee of payment.</w:t>
      </w:r>
      <w:r w:rsidRPr="0012241F">
        <w:rPr>
          <w:rFonts w:ascii="Arial" w:hAnsi="Arial" w:cs="Arial"/>
          <w:sz w:val="20"/>
          <w:lang w:val="en-US"/>
        </w:rPr>
        <w:t xml:space="preserve"> </w:t>
      </w:r>
    </w:p>
    <w:p w14:paraId="5F4AB686" w14:textId="77777777" w:rsidR="007B0F36" w:rsidRPr="007772BA" w:rsidRDefault="007B0F36" w:rsidP="007B0F36">
      <w:pPr>
        <w:jc w:val="both"/>
        <w:rPr>
          <w:rFonts w:ascii="Arial" w:hAnsi="Arial" w:cs="Arial"/>
          <w:color w:val="FF0000"/>
          <w:sz w:val="20"/>
          <w:lang w:val="en-US"/>
        </w:rPr>
      </w:pPr>
    </w:p>
    <w:p w14:paraId="504929D1" w14:textId="77777777" w:rsidR="00E716EC" w:rsidRPr="007772BA" w:rsidRDefault="007B0F36" w:rsidP="007B0F36">
      <w:pPr>
        <w:jc w:val="both"/>
        <w:rPr>
          <w:rFonts w:ascii="Arial" w:hAnsi="Arial" w:cs="Arial"/>
          <w:sz w:val="20"/>
          <w:lang w:val="en-US"/>
        </w:rPr>
      </w:pPr>
      <w:proofErr w:type="gramStart"/>
      <w:r w:rsidRPr="007772BA">
        <w:rPr>
          <w:rFonts w:ascii="Arial" w:hAnsi="Arial" w:cs="Arial"/>
          <w:sz w:val="20"/>
          <w:lang w:val="en-US"/>
        </w:rPr>
        <w:t>In order to</w:t>
      </w:r>
      <w:proofErr w:type="gramEnd"/>
      <w:r w:rsidRPr="007772BA">
        <w:rPr>
          <w:rFonts w:ascii="Arial" w:hAnsi="Arial" w:cs="Arial"/>
          <w:sz w:val="20"/>
          <w:lang w:val="en-US"/>
        </w:rPr>
        <w:t xml:space="preserve"> proceed with the payment, all claims must be submitted on a HCFA/CMS or a UB form. </w:t>
      </w:r>
      <w:r w:rsidRPr="00B2073E">
        <w:rPr>
          <w:rFonts w:ascii="Arial" w:hAnsi="Arial" w:cs="Arial"/>
          <w:sz w:val="20"/>
          <w:lang w:val="en-US"/>
        </w:rPr>
        <w:t>An itemized statement must accompany all UB forms.</w:t>
      </w:r>
      <w:r w:rsidRPr="007772BA">
        <w:rPr>
          <w:rFonts w:ascii="Arial" w:hAnsi="Arial" w:cs="Arial"/>
          <w:sz w:val="20"/>
          <w:lang w:val="en-US"/>
        </w:rPr>
        <w:t xml:space="preserve"> </w:t>
      </w:r>
    </w:p>
    <w:p w14:paraId="21D6096D" w14:textId="77777777" w:rsidR="00A102FE" w:rsidRPr="007772BA" w:rsidRDefault="00A102FE" w:rsidP="007B0F36">
      <w:pPr>
        <w:jc w:val="both"/>
        <w:rPr>
          <w:rFonts w:ascii="Arial" w:hAnsi="Arial" w:cs="Arial"/>
          <w:sz w:val="20"/>
          <w:lang w:val="en-US"/>
        </w:rPr>
      </w:pPr>
    </w:p>
    <w:tbl>
      <w:tblPr>
        <w:tblStyle w:val="TableGrid"/>
        <w:tblW w:w="0" w:type="auto"/>
        <w:tblInd w:w="17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740"/>
      </w:tblGrid>
      <w:tr w:rsidR="006E74D4" w14:paraId="13B107B5" w14:textId="77777777" w:rsidTr="00DA2BD5">
        <w:tc>
          <w:tcPr>
            <w:tcW w:w="7740" w:type="dxa"/>
          </w:tcPr>
          <w:p w14:paraId="2B344D8D" w14:textId="77777777" w:rsidR="006E74D4" w:rsidRPr="00265333" w:rsidRDefault="006E74D4" w:rsidP="006E74D4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265333">
              <w:rPr>
                <w:rFonts w:ascii="Arial" w:hAnsi="Arial" w:cs="Arial"/>
                <w:b/>
                <w:sz w:val="20"/>
                <w:lang w:val="en-US"/>
              </w:rPr>
              <w:t xml:space="preserve">Please note </w:t>
            </w:r>
            <w:r w:rsidR="00DA2BD5">
              <w:rPr>
                <w:rFonts w:ascii="Arial" w:hAnsi="Arial" w:cs="Arial"/>
                <w:b/>
                <w:sz w:val="20"/>
                <w:lang w:val="en-US"/>
              </w:rPr>
              <w:t xml:space="preserve">this plan is associated with our </w:t>
            </w:r>
            <w:r w:rsidRPr="00265333">
              <w:rPr>
                <w:rFonts w:ascii="Arial" w:hAnsi="Arial" w:cs="Arial"/>
                <w:b/>
                <w:sz w:val="20"/>
                <w:u w:val="single"/>
                <w:lang w:val="en-US"/>
              </w:rPr>
              <w:t>NEW</w:t>
            </w:r>
            <w:r w:rsidRPr="00265333">
              <w:rPr>
                <w:rFonts w:ascii="Arial" w:hAnsi="Arial" w:cs="Arial"/>
                <w:b/>
                <w:sz w:val="20"/>
                <w:lang w:val="en-US"/>
              </w:rPr>
              <w:t xml:space="preserve"> Claims</w:t>
            </w:r>
            <w:r w:rsidR="00DA2BD5">
              <w:rPr>
                <w:rFonts w:ascii="Arial" w:hAnsi="Arial" w:cs="Arial"/>
                <w:b/>
                <w:sz w:val="20"/>
                <w:lang w:val="en-US"/>
              </w:rPr>
              <w:t xml:space="preserve"> </w:t>
            </w:r>
            <w:r w:rsidRPr="00265333">
              <w:rPr>
                <w:rFonts w:ascii="Arial" w:hAnsi="Arial" w:cs="Arial"/>
                <w:b/>
                <w:sz w:val="20"/>
                <w:lang w:val="en-US"/>
              </w:rPr>
              <w:t>Address and Payor ID</w:t>
            </w:r>
          </w:p>
          <w:p w14:paraId="108FE17C" w14:textId="77777777" w:rsidR="006E74D4" w:rsidRPr="00DB7B42" w:rsidRDefault="006E74D4" w:rsidP="006E74D4">
            <w:pPr>
              <w:jc w:val="center"/>
              <w:rPr>
                <w:rFonts w:ascii="Arial" w:hAnsi="Arial" w:cs="Arial"/>
                <w:b/>
                <w:sz w:val="20"/>
                <w:lang w:val="en-US"/>
              </w:rPr>
            </w:pPr>
            <w:r w:rsidRPr="00DB7B42">
              <w:rPr>
                <w:rFonts w:ascii="Arial" w:hAnsi="Arial" w:cs="Arial"/>
                <w:b/>
                <w:sz w:val="20"/>
                <w:lang w:val="en-US"/>
              </w:rPr>
              <w:t xml:space="preserve">Please update your </w:t>
            </w:r>
            <w:r w:rsidR="00265333" w:rsidRPr="00DB7B42">
              <w:rPr>
                <w:rFonts w:ascii="Arial" w:hAnsi="Arial" w:cs="Arial"/>
                <w:b/>
                <w:sz w:val="20"/>
                <w:lang w:val="en-US"/>
              </w:rPr>
              <w:t>billing</w:t>
            </w:r>
            <w:r w:rsidRPr="00DB7B42">
              <w:rPr>
                <w:rFonts w:ascii="Arial" w:hAnsi="Arial" w:cs="Arial"/>
                <w:b/>
                <w:sz w:val="20"/>
                <w:lang w:val="en-US"/>
              </w:rPr>
              <w:t xml:space="preserve"> systems</w:t>
            </w:r>
            <w:r w:rsidR="00265333" w:rsidRPr="00DB7B42">
              <w:rPr>
                <w:rFonts w:ascii="Arial" w:hAnsi="Arial" w:cs="Arial"/>
                <w:b/>
                <w:sz w:val="20"/>
                <w:lang w:val="en-US"/>
              </w:rPr>
              <w:t>:</w:t>
            </w:r>
          </w:p>
          <w:p w14:paraId="7AC9FB8E" w14:textId="77777777" w:rsidR="006E74D4" w:rsidRPr="00444820" w:rsidRDefault="006E74D4" w:rsidP="006E74D4">
            <w:pPr>
              <w:jc w:val="center"/>
              <w:rPr>
                <w:rFonts w:ascii="Arial" w:hAnsi="Arial" w:cs="Arial"/>
                <w:sz w:val="22"/>
                <w:szCs w:val="20"/>
                <w:lang w:val="en-US"/>
              </w:rPr>
            </w:pPr>
            <w:r w:rsidRPr="00444820">
              <w:rPr>
                <w:rFonts w:ascii="Arial" w:hAnsi="Arial" w:cs="Arial"/>
                <w:sz w:val="22"/>
                <w:szCs w:val="20"/>
                <w:lang w:val="en-US"/>
              </w:rPr>
              <w:t>UnitedHealthcare Global</w:t>
            </w:r>
          </w:p>
          <w:p w14:paraId="31C4688E" w14:textId="77777777" w:rsidR="006E74D4" w:rsidRPr="00444820" w:rsidRDefault="006E74D4" w:rsidP="006E74D4">
            <w:pPr>
              <w:jc w:val="center"/>
              <w:rPr>
                <w:rFonts w:ascii="Arial" w:hAnsi="Arial" w:cs="Arial"/>
                <w:sz w:val="22"/>
                <w:szCs w:val="18"/>
                <w:lang w:val="en-US"/>
              </w:rPr>
            </w:pPr>
            <w:r w:rsidRPr="00444820">
              <w:rPr>
                <w:rFonts w:ascii="Arial" w:hAnsi="Arial" w:cs="Arial"/>
                <w:sz w:val="22"/>
                <w:szCs w:val="18"/>
                <w:lang w:val="en-US"/>
              </w:rPr>
              <w:t>PO Box 30526</w:t>
            </w:r>
          </w:p>
          <w:p w14:paraId="56EBCDB3" w14:textId="77777777" w:rsidR="006E74D4" w:rsidRPr="00444820" w:rsidRDefault="006E74D4" w:rsidP="006E74D4">
            <w:pPr>
              <w:jc w:val="center"/>
              <w:rPr>
                <w:rFonts w:ascii="Arial" w:hAnsi="Arial" w:cs="Arial"/>
                <w:sz w:val="22"/>
                <w:szCs w:val="18"/>
                <w:lang w:val="en-US"/>
              </w:rPr>
            </w:pPr>
            <w:r w:rsidRPr="00444820">
              <w:rPr>
                <w:rFonts w:ascii="Arial" w:hAnsi="Arial" w:cs="Arial"/>
                <w:sz w:val="22"/>
                <w:szCs w:val="18"/>
                <w:lang w:val="en-US"/>
              </w:rPr>
              <w:t>Salt Lake City, UT 84130-0526</w:t>
            </w:r>
          </w:p>
          <w:p w14:paraId="2F3F3C1F" w14:textId="77777777" w:rsidR="006E74D4" w:rsidRDefault="006E74D4" w:rsidP="006E74D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44820">
              <w:rPr>
                <w:rFonts w:ascii="Arial" w:hAnsi="Arial" w:cs="Arial"/>
                <w:sz w:val="22"/>
                <w:szCs w:val="18"/>
                <w:lang w:val="en-US"/>
              </w:rPr>
              <w:t>Electronic payor ID: USN01</w:t>
            </w:r>
          </w:p>
          <w:p w14:paraId="27F240EA" w14:textId="77777777" w:rsidR="006E74D4" w:rsidRDefault="006E74D4" w:rsidP="006E74D4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9817529" w14:textId="77777777" w:rsidR="00E716EC" w:rsidRPr="00156ED3" w:rsidRDefault="00E716EC" w:rsidP="00DD53A5">
      <w:pPr>
        <w:rPr>
          <w:rFonts w:ascii="Arial" w:hAnsi="Arial" w:cs="Arial"/>
          <w:b/>
          <w:sz w:val="18"/>
          <w:szCs w:val="18"/>
          <w:lang w:val="en-US"/>
        </w:rPr>
      </w:pPr>
    </w:p>
    <w:p w14:paraId="46786788" w14:textId="1BD9E89D" w:rsidR="001E6010" w:rsidRPr="004377DA" w:rsidRDefault="001E6010" w:rsidP="005A1291">
      <w:pPr>
        <w:pStyle w:val="Heading2"/>
        <w:jc w:val="center"/>
        <w:rPr>
          <w:lang w:val="en-US"/>
        </w:rPr>
      </w:pPr>
      <w:r w:rsidRPr="005A1291">
        <w:rPr>
          <w:rFonts w:ascii="Arial" w:hAnsi="Arial" w:cs="Arial"/>
          <w:color w:val="auto"/>
          <w:sz w:val="24"/>
          <w:szCs w:val="24"/>
          <w:lang w:val="en-US"/>
        </w:rPr>
        <w:t xml:space="preserve">To check claim status or verify eligibility log on to: </w:t>
      </w:r>
      <w:hyperlink r:id="rId11" w:history="1">
        <w:r w:rsidRPr="004377DA">
          <w:rPr>
            <w:rStyle w:val="Hyperlink"/>
            <w:rFonts w:ascii="Arial" w:hAnsi="Arial" w:cs="Arial"/>
            <w:szCs w:val="32"/>
            <w:lang w:val="en-US"/>
          </w:rPr>
          <w:t>www.usnetworksuhc.com</w:t>
        </w:r>
      </w:hyperlink>
    </w:p>
    <w:p w14:paraId="1428AABE" w14:textId="77777777" w:rsidR="001E6010" w:rsidRPr="004377DA" w:rsidRDefault="001E6010" w:rsidP="001E6010">
      <w:pPr>
        <w:jc w:val="center"/>
        <w:rPr>
          <w:sz w:val="32"/>
          <w:szCs w:val="32"/>
          <w:lang w:val="en-US"/>
        </w:rPr>
      </w:pPr>
      <w:r>
        <w:rPr>
          <w:rFonts w:ascii="Arial" w:hAnsi="Arial" w:cs="Arial"/>
          <w:szCs w:val="32"/>
          <w:lang w:val="en-US"/>
        </w:rPr>
        <w:t>For general q</w:t>
      </w:r>
      <w:r w:rsidRPr="004377DA">
        <w:rPr>
          <w:rFonts w:ascii="Arial" w:hAnsi="Arial" w:cs="Arial"/>
          <w:szCs w:val="32"/>
          <w:lang w:val="en-US"/>
        </w:rPr>
        <w:t xml:space="preserve">uestions or claim inquiries </w:t>
      </w:r>
      <w:r>
        <w:rPr>
          <w:rFonts w:ascii="Arial" w:hAnsi="Arial" w:cs="Arial"/>
          <w:szCs w:val="32"/>
          <w:lang w:val="en-US"/>
        </w:rPr>
        <w:t>call</w:t>
      </w:r>
      <w:r w:rsidRPr="004377DA">
        <w:rPr>
          <w:rFonts w:ascii="Arial" w:hAnsi="Arial" w:cs="Arial"/>
          <w:szCs w:val="32"/>
          <w:lang w:val="en-US"/>
        </w:rPr>
        <w:t xml:space="preserve"> </w:t>
      </w:r>
      <w:r w:rsidR="008B4B8A">
        <w:rPr>
          <w:rFonts w:ascii="Arial" w:hAnsi="Arial" w:cs="Arial"/>
          <w:b/>
          <w:szCs w:val="32"/>
          <w:lang w:val="en-US"/>
        </w:rPr>
        <w:t>1-877-303-7750</w:t>
      </w:r>
    </w:p>
    <w:p w14:paraId="772B08CC" w14:textId="77777777" w:rsidR="007B0F36" w:rsidRDefault="007B0F36" w:rsidP="007B0F36">
      <w:pPr>
        <w:rPr>
          <w:lang w:val="en-US"/>
        </w:rPr>
      </w:pPr>
    </w:p>
    <w:p w14:paraId="48FD68C7" w14:textId="77777777" w:rsidR="00156ED3" w:rsidRDefault="00156ED3" w:rsidP="007B0F36">
      <w:pPr>
        <w:rPr>
          <w:lang w:val="en-US"/>
        </w:rPr>
      </w:pPr>
    </w:p>
    <w:p w14:paraId="3CA97F12" w14:textId="77777777" w:rsidR="00156ED3" w:rsidRDefault="00156ED3" w:rsidP="007B0F36">
      <w:pPr>
        <w:rPr>
          <w:lang w:val="en-US"/>
        </w:rPr>
      </w:pPr>
    </w:p>
    <w:p w14:paraId="4D7CBB24" w14:textId="77777777" w:rsidR="00695E25" w:rsidRDefault="00695E25" w:rsidP="007B0F36">
      <w:pPr>
        <w:rPr>
          <w:lang w:val="en-US"/>
        </w:rPr>
      </w:pPr>
    </w:p>
    <w:p w14:paraId="4524399B" w14:textId="77777777" w:rsidR="00265333" w:rsidRPr="00DB7B42" w:rsidRDefault="00265333" w:rsidP="00265333">
      <w:pPr>
        <w:jc w:val="center"/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</w:pPr>
      <w:r w:rsidRPr="00DB7B42"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  <w:t xml:space="preserve">Dear Provider: </w:t>
      </w:r>
      <w:r w:rsidR="00DA2BD5" w:rsidRPr="00DB7B42"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  <w:t xml:space="preserve">This plan is associated with our </w:t>
      </w:r>
      <w:r w:rsidRPr="00DB7B42"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  <w:t>NEW Claims Address &amp; Payor ID</w:t>
      </w:r>
    </w:p>
    <w:p w14:paraId="19C2CDDF" w14:textId="77777777" w:rsidR="00265333" w:rsidRPr="00DB7B42" w:rsidRDefault="00265333" w:rsidP="00265333">
      <w:pPr>
        <w:jc w:val="center"/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</w:pPr>
      <w:r w:rsidRPr="00DB7B42"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  <w:t>Please update your billing systems.</w:t>
      </w:r>
    </w:p>
    <w:p w14:paraId="6160A054" w14:textId="77777777" w:rsidR="00265333" w:rsidRPr="00DB7B42" w:rsidRDefault="00265333" w:rsidP="00265333">
      <w:pPr>
        <w:ind w:firstLine="720"/>
        <w:jc w:val="center"/>
        <w:rPr>
          <w:rFonts w:ascii="Arial" w:hAnsi="Arial" w:cs="Arial"/>
          <w:b/>
          <w:color w:val="000080"/>
          <w:sz w:val="32"/>
          <w:szCs w:val="20"/>
          <w:u w:val="single"/>
          <w:lang w:val="en-US"/>
        </w:rPr>
      </w:pPr>
    </w:p>
    <w:p w14:paraId="52F398D2" w14:textId="77777777" w:rsidR="00265333" w:rsidRPr="00DB7B42" w:rsidRDefault="00265333" w:rsidP="00265333">
      <w:pPr>
        <w:ind w:firstLine="720"/>
        <w:jc w:val="center"/>
        <w:rPr>
          <w:rFonts w:ascii="Arial" w:hAnsi="Arial" w:cs="Arial"/>
          <w:color w:val="000080"/>
          <w:sz w:val="32"/>
          <w:szCs w:val="20"/>
          <w:lang w:val="en-US"/>
        </w:rPr>
      </w:pPr>
      <w:r w:rsidRPr="00DB7B42">
        <w:rPr>
          <w:rFonts w:ascii="Arial" w:hAnsi="Arial" w:cs="Arial"/>
          <w:color w:val="000080"/>
          <w:sz w:val="32"/>
          <w:szCs w:val="20"/>
          <w:lang w:val="en-US"/>
        </w:rPr>
        <w:t>UnitedHealthcare Global</w:t>
      </w:r>
    </w:p>
    <w:p w14:paraId="663A961D" w14:textId="77777777" w:rsidR="00265333" w:rsidRPr="00DB7B42" w:rsidRDefault="00265333" w:rsidP="00265333">
      <w:pPr>
        <w:ind w:firstLine="720"/>
        <w:jc w:val="center"/>
        <w:rPr>
          <w:rFonts w:ascii="Arial" w:hAnsi="Arial" w:cs="Arial"/>
          <w:color w:val="000080"/>
          <w:sz w:val="32"/>
          <w:szCs w:val="20"/>
          <w:lang w:val="en-US"/>
        </w:rPr>
      </w:pPr>
      <w:r w:rsidRPr="00DB7B42">
        <w:rPr>
          <w:rFonts w:ascii="Arial" w:hAnsi="Arial" w:cs="Arial"/>
          <w:color w:val="000080"/>
          <w:sz w:val="32"/>
          <w:szCs w:val="20"/>
          <w:lang w:val="en-US"/>
        </w:rPr>
        <w:t>PO BOX 30526</w:t>
      </w:r>
    </w:p>
    <w:p w14:paraId="709DD0F7" w14:textId="77777777" w:rsidR="00265333" w:rsidRPr="00DB7B42" w:rsidRDefault="00265333" w:rsidP="00265333">
      <w:pPr>
        <w:ind w:firstLine="720"/>
        <w:jc w:val="center"/>
        <w:rPr>
          <w:rFonts w:ascii="Arial" w:hAnsi="Arial" w:cs="Arial"/>
          <w:color w:val="000080"/>
          <w:sz w:val="32"/>
          <w:szCs w:val="20"/>
          <w:lang w:val="en-US"/>
        </w:rPr>
      </w:pPr>
      <w:r w:rsidRPr="00DB7B42">
        <w:rPr>
          <w:rFonts w:ascii="Arial" w:hAnsi="Arial" w:cs="Arial"/>
          <w:color w:val="000080"/>
          <w:sz w:val="32"/>
          <w:szCs w:val="20"/>
          <w:lang w:val="en-US"/>
        </w:rPr>
        <w:t>Salt Lake City, UT 84</w:t>
      </w:r>
      <w:r w:rsidR="00DB7B42" w:rsidRPr="00DB7B42">
        <w:rPr>
          <w:rFonts w:ascii="Arial" w:hAnsi="Arial" w:cs="Arial"/>
          <w:color w:val="000080"/>
          <w:sz w:val="32"/>
          <w:szCs w:val="20"/>
          <w:lang w:val="en-US"/>
        </w:rPr>
        <w:t>1</w:t>
      </w:r>
      <w:r w:rsidRPr="00DB7B42">
        <w:rPr>
          <w:rFonts w:ascii="Arial" w:hAnsi="Arial" w:cs="Arial"/>
          <w:color w:val="000080"/>
          <w:sz w:val="32"/>
          <w:szCs w:val="20"/>
          <w:lang w:val="en-US"/>
        </w:rPr>
        <w:t>30-0526</w:t>
      </w:r>
    </w:p>
    <w:p w14:paraId="71668C4A" w14:textId="77777777" w:rsidR="00265333" w:rsidRPr="00A77642" w:rsidRDefault="00265333" w:rsidP="00265333">
      <w:pPr>
        <w:ind w:firstLine="720"/>
        <w:jc w:val="center"/>
        <w:rPr>
          <w:rFonts w:ascii="Arial" w:hAnsi="Arial" w:cs="Arial"/>
          <w:color w:val="000080"/>
          <w:sz w:val="32"/>
          <w:szCs w:val="20"/>
          <w:lang w:val="en-US"/>
        </w:rPr>
      </w:pPr>
      <w:r w:rsidRPr="00DB7B42">
        <w:rPr>
          <w:rFonts w:ascii="Arial" w:hAnsi="Arial" w:cs="Arial"/>
          <w:color w:val="000080"/>
          <w:sz w:val="32"/>
          <w:szCs w:val="20"/>
          <w:lang w:val="en-US"/>
        </w:rPr>
        <w:t>Payor ID:  USN01</w:t>
      </w:r>
    </w:p>
    <w:p w14:paraId="0620D6C4" w14:textId="77777777" w:rsidR="005F39E3" w:rsidRPr="005F39E3" w:rsidRDefault="005F39E3" w:rsidP="00265333">
      <w:pPr>
        <w:rPr>
          <w:rFonts w:ascii="Arial" w:hAnsi="Arial" w:cs="Arial"/>
          <w:sz w:val="32"/>
          <w:szCs w:val="40"/>
          <w:lang w:val="en-US"/>
        </w:rPr>
      </w:pPr>
    </w:p>
    <w:p w14:paraId="34DBD5A0" w14:textId="11BD93E6" w:rsidR="00E716EC" w:rsidRDefault="005F39E3" w:rsidP="005F39E3">
      <w:pPr>
        <w:jc w:val="center"/>
        <w:rPr>
          <w:rStyle w:val="Hyperlink"/>
          <w:rFonts w:ascii="Arial" w:hAnsi="Arial" w:cs="Arial"/>
          <w:sz w:val="32"/>
          <w:szCs w:val="40"/>
          <w:lang w:val="en-US"/>
        </w:rPr>
      </w:pPr>
      <w:r w:rsidRPr="005F39E3">
        <w:rPr>
          <w:rFonts w:ascii="Arial" w:hAnsi="Arial" w:cs="Arial"/>
          <w:sz w:val="32"/>
          <w:szCs w:val="40"/>
          <w:lang w:val="en-US"/>
        </w:rPr>
        <w:t xml:space="preserve">To check claim status or verify eligibility log on to: </w:t>
      </w:r>
      <w:hyperlink r:id="rId12" w:history="1">
        <w:r w:rsidRPr="005F39E3">
          <w:rPr>
            <w:rStyle w:val="Hyperlink"/>
            <w:rFonts w:ascii="Arial" w:hAnsi="Arial" w:cs="Arial"/>
            <w:sz w:val="32"/>
            <w:szCs w:val="40"/>
            <w:lang w:val="en-US"/>
          </w:rPr>
          <w:t>www.usnetworksuhc.com</w:t>
        </w:r>
      </w:hyperlink>
    </w:p>
    <w:p w14:paraId="709F2C58" w14:textId="77777777" w:rsidR="005F39E3" w:rsidRPr="005F39E3" w:rsidRDefault="005F39E3" w:rsidP="005F39E3">
      <w:pPr>
        <w:jc w:val="center"/>
        <w:rPr>
          <w:sz w:val="32"/>
          <w:szCs w:val="32"/>
          <w:lang w:val="en-US"/>
        </w:rPr>
      </w:pPr>
    </w:p>
    <w:p w14:paraId="25752847" w14:textId="77777777" w:rsidR="00265333" w:rsidRDefault="00265333" w:rsidP="00265333">
      <w:pPr>
        <w:rPr>
          <w:rFonts w:ascii="Arial" w:hAnsi="Arial" w:cs="Arial"/>
          <w:b/>
          <w:color w:val="000080"/>
          <w:sz w:val="20"/>
          <w:szCs w:val="20"/>
          <w:u w:val="single"/>
          <w:lang w:val="en-US"/>
        </w:rPr>
      </w:pPr>
    </w:p>
    <w:p w14:paraId="1A96EC75" w14:textId="77777777" w:rsidR="00C77207" w:rsidRDefault="00E716EC" w:rsidP="00C77207">
      <w:pPr>
        <w:ind w:firstLine="720"/>
        <w:jc w:val="center"/>
        <w:rPr>
          <w:rFonts w:ascii="Arial" w:hAnsi="Arial" w:cs="Arial"/>
          <w:b/>
          <w:color w:val="000080"/>
          <w:sz w:val="20"/>
          <w:szCs w:val="20"/>
          <w:u w:val="single"/>
          <w:lang w:val="en-US"/>
        </w:rPr>
      </w:pPr>
      <w:r w:rsidRPr="008B53AC">
        <w:rPr>
          <w:rFonts w:ascii="Arial" w:hAnsi="Arial" w:cs="Arial"/>
          <w:b/>
          <w:color w:val="000080"/>
          <w:sz w:val="20"/>
          <w:szCs w:val="20"/>
          <w:u w:val="single"/>
          <w:lang w:val="en-US"/>
        </w:rPr>
        <w:t>ID CARD:</w:t>
      </w:r>
    </w:p>
    <w:p w14:paraId="2AFA14FA" w14:textId="77777777" w:rsidR="00C77207" w:rsidRPr="008B53AC" w:rsidRDefault="00C77207" w:rsidP="00C77207">
      <w:pPr>
        <w:rPr>
          <w:rFonts w:ascii="Arial" w:hAnsi="Arial" w:cs="Arial"/>
          <w:b/>
          <w:color w:val="000080"/>
          <w:sz w:val="20"/>
          <w:szCs w:val="20"/>
          <w:u w:val="single"/>
          <w:lang w:val="en-US"/>
        </w:rPr>
      </w:pPr>
    </w:p>
    <w:p w14:paraId="570397CE" w14:textId="77777777" w:rsidR="00C77207" w:rsidRDefault="00C77207" w:rsidP="00C77207">
      <w:pPr>
        <w:rPr>
          <w:rFonts w:ascii="Arial" w:hAnsi="Arial" w:cs="Arial"/>
          <w:color w:val="000080"/>
          <w:sz w:val="20"/>
          <w:szCs w:val="20"/>
          <w:lang w:val="en-US"/>
        </w:rPr>
      </w:pPr>
      <w:r>
        <w:rPr>
          <w:rFonts w:ascii="Arial" w:hAnsi="Arial" w:cs="Arial"/>
          <w:color w:val="000080"/>
          <w:sz w:val="20"/>
          <w:szCs w:val="20"/>
          <w:lang w:val="en-US"/>
        </w:rPr>
        <w:t xml:space="preserve">          </w:t>
      </w:r>
      <w:r>
        <w:rPr>
          <w:rFonts w:ascii="Arial" w:hAnsi="Arial" w:cs="Arial"/>
          <w:color w:val="000080"/>
          <w:sz w:val="20"/>
          <w:szCs w:val="20"/>
          <w:lang w:val="en-US"/>
        </w:rPr>
        <w:tab/>
      </w:r>
      <w:r>
        <w:rPr>
          <w:rFonts w:ascii="Arial" w:hAnsi="Arial" w:cs="Arial"/>
          <w:color w:val="000080"/>
          <w:sz w:val="20"/>
          <w:szCs w:val="20"/>
          <w:lang w:val="en-US"/>
        </w:rPr>
        <w:tab/>
      </w:r>
      <w:r>
        <w:rPr>
          <w:rFonts w:ascii="Arial" w:hAnsi="Arial" w:cs="Arial"/>
          <w:color w:val="000080"/>
          <w:sz w:val="20"/>
          <w:szCs w:val="20"/>
          <w:lang w:val="en-US"/>
        </w:rPr>
        <w:tab/>
      </w:r>
      <w:r w:rsidRPr="008B53AC">
        <w:rPr>
          <w:rFonts w:ascii="Arial" w:hAnsi="Arial" w:cs="Arial"/>
          <w:b/>
          <w:color w:val="000080"/>
          <w:sz w:val="20"/>
          <w:szCs w:val="20"/>
          <w:lang w:val="en-US"/>
        </w:rPr>
        <w:t xml:space="preserve">FRONT </w:t>
      </w:r>
      <w:r>
        <w:rPr>
          <w:rFonts w:ascii="Arial" w:hAnsi="Arial" w:cs="Arial"/>
          <w:color w:val="000080"/>
          <w:sz w:val="20"/>
          <w:szCs w:val="20"/>
          <w:lang w:val="en-US"/>
        </w:rPr>
        <w:t xml:space="preserve">                                                                                        </w:t>
      </w:r>
      <w:r w:rsidRPr="008B53AC">
        <w:rPr>
          <w:rFonts w:ascii="Arial" w:hAnsi="Arial" w:cs="Arial"/>
          <w:b/>
          <w:color w:val="000080"/>
          <w:sz w:val="20"/>
          <w:szCs w:val="20"/>
          <w:lang w:val="en-US"/>
        </w:rPr>
        <w:t xml:space="preserve"> BACK</w:t>
      </w:r>
      <w:r>
        <w:rPr>
          <w:rFonts w:ascii="Arial" w:hAnsi="Arial" w:cs="Arial"/>
          <w:color w:val="000080"/>
          <w:sz w:val="20"/>
          <w:szCs w:val="20"/>
          <w:lang w:val="en-US"/>
        </w:rPr>
        <w:t xml:space="preserve"> </w:t>
      </w:r>
    </w:p>
    <w:p w14:paraId="3FE3A3A3" w14:textId="77777777" w:rsidR="00C77207" w:rsidRPr="00A66CAD" w:rsidRDefault="00F676A2" w:rsidP="00C77207">
      <w:pPr>
        <w:spacing w:after="120"/>
        <w:rPr>
          <w:b/>
          <w:noProof/>
          <w:sz w:val="12"/>
          <w:lang w:val="en-US" w:eastAsia="en-US"/>
        </w:r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35109D21" wp14:editId="5968CCE2">
                <wp:simplePos x="0" y="0"/>
                <wp:positionH relativeFrom="page">
                  <wp:posOffset>247650</wp:posOffset>
                </wp:positionH>
                <wp:positionV relativeFrom="paragraph">
                  <wp:posOffset>203835</wp:posOffset>
                </wp:positionV>
                <wp:extent cx="7363460" cy="2486660"/>
                <wp:effectExtent l="0" t="0" r="8890" b="889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63460" cy="2486660"/>
                          <a:chOff x="404" y="-1516"/>
                          <a:chExt cx="11596" cy="3916"/>
                        </a:xfrm>
                      </wpg:grpSpPr>
                      <wps:wsp>
                        <wps:cNvPr id="32" name="Freeform 27"/>
                        <wps:cNvSpPr>
                          <a:spLocks/>
                        </wps:cNvSpPr>
                        <wps:spPr bwMode="auto">
                          <a:xfrm>
                            <a:off x="6240" y="-1516"/>
                            <a:ext cx="5760" cy="3916"/>
                          </a:xfrm>
                          <a:custGeom>
                            <a:avLst/>
                            <a:gdLst>
                              <a:gd name="T0" fmla="+- 0 11347 6240"/>
                              <a:gd name="T1" fmla="*/ T0 w 5760"/>
                              <a:gd name="T2" fmla="+- 0 -1516 -1516"/>
                              <a:gd name="T3" fmla="*/ -1516 h 3916"/>
                              <a:gd name="T4" fmla="+- 0 6893 6240"/>
                              <a:gd name="T5" fmla="*/ T4 w 5760"/>
                              <a:gd name="T6" fmla="+- 0 -1516 -1516"/>
                              <a:gd name="T7" fmla="*/ -1516 h 3916"/>
                              <a:gd name="T8" fmla="+- 0 6817 6240"/>
                              <a:gd name="T9" fmla="*/ T8 w 5760"/>
                              <a:gd name="T10" fmla="+- 0 -1511 -1516"/>
                              <a:gd name="T11" fmla="*/ -1511 h 3916"/>
                              <a:gd name="T12" fmla="+- 0 6743 6240"/>
                              <a:gd name="T13" fmla="*/ T12 w 5760"/>
                              <a:gd name="T14" fmla="+- 0 -1499 -1516"/>
                              <a:gd name="T15" fmla="*/ -1499 h 3916"/>
                              <a:gd name="T16" fmla="+- 0 6673 6240"/>
                              <a:gd name="T17" fmla="*/ T16 w 5760"/>
                              <a:gd name="T18" fmla="+- 0 -1478 -1516"/>
                              <a:gd name="T19" fmla="*/ -1478 h 3916"/>
                              <a:gd name="T20" fmla="+- 0 6606 6240"/>
                              <a:gd name="T21" fmla="*/ T20 w 5760"/>
                              <a:gd name="T22" fmla="+- 0 -1450 -1516"/>
                              <a:gd name="T23" fmla="*/ -1450 h 3916"/>
                              <a:gd name="T24" fmla="+- 0 6543 6240"/>
                              <a:gd name="T25" fmla="*/ T24 w 5760"/>
                              <a:gd name="T26" fmla="+- 0 -1414 -1516"/>
                              <a:gd name="T27" fmla="*/ -1414 h 3916"/>
                              <a:gd name="T28" fmla="+- 0 6484 6240"/>
                              <a:gd name="T29" fmla="*/ T28 w 5760"/>
                              <a:gd name="T30" fmla="+- 0 -1372 -1516"/>
                              <a:gd name="T31" fmla="*/ -1372 h 3916"/>
                              <a:gd name="T32" fmla="+- 0 6431 6240"/>
                              <a:gd name="T33" fmla="*/ T32 w 5760"/>
                              <a:gd name="T34" fmla="+- 0 -1325 -1516"/>
                              <a:gd name="T35" fmla="*/ -1325 h 3916"/>
                              <a:gd name="T36" fmla="+- 0 6383 6240"/>
                              <a:gd name="T37" fmla="*/ T36 w 5760"/>
                              <a:gd name="T38" fmla="+- 0 -1271 -1516"/>
                              <a:gd name="T39" fmla="*/ -1271 h 3916"/>
                              <a:gd name="T40" fmla="+- 0 6342 6240"/>
                              <a:gd name="T41" fmla="*/ T40 w 5760"/>
                              <a:gd name="T42" fmla="+- 0 -1213 -1516"/>
                              <a:gd name="T43" fmla="*/ -1213 h 3916"/>
                              <a:gd name="T44" fmla="+- 0 6306 6240"/>
                              <a:gd name="T45" fmla="*/ T44 w 5760"/>
                              <a:gd name="T46" fmla="+- 0 -1150 -1516"/>
                              <a:gd name="T47" fmla="*/ -1150 h 3916"/>
                              <a:gd name="T48" fmla="+- 0 6278 6240"/>
                              <a:gd name="T49" fmla="*/ T48 w 5760"/>
                              <a:gd name="T50" fmla="+- 0 -1083 -1516"/>
                              <a:gd name="T51" fmla="*/ -1083 h 3916"/>
                              <a:gd name="T52" fmla="+- 0 6257 6240"/>
                              <a:gd name="T53" fmla="*/ T52 w 5760"/>
                              <a:gd name="T54" fmla="+- 0 -1013 -1516"/>
                              <a:gd name="T55" fmla="*/ -1013 h 3916"/>
                              <a:gd name="T56" fmla="+- 0 6244 6240"/>
                              <a:gd name="T57" fmla="*/ T56 w 5760"/>
                              <a:gd name="T58" fmla="+- 0 -939 -1516"/>
                              <a:gd name="T59" fmla="*/ -939 h 3916"/>
                              <a:gd name="T60" fmla="+- 0 6240 6240"/>
                              <a:gd name="T61" fmla="*/ T60 w 5760"/>
                              <a:gd name="T62" fmla="+- 0 -863 -1516"/>
                              <a:gd name="T63" fmla="*/ -863 h 3916"/>
                              <a:gd name="T64" fmla="+- 0 6240 6240"/>
                              <a:gd name="T65" fmla="*/ T64 w 5760"/>
                              <a:gd name="T66" fmla="+- 0 1747 -1516"/>
                              <a:gd name="T67" fmla="*/ 1747 h 3916"/>
                              <a:gd name="T68" fmla="+- 0 6244 6240"/>
                              <a:gd name="T69" fmla="*/ T68 w 5760"/>
                              <a:gd name="T70" fmla="+- 0 1824 -1516"/>
                              <a:gd name="T71" fmla="*/ 1824 h 3916"/>
                              <a:gd name="T72" fmla="+- 0 6257 6240"/>
                              <a:gd name="T73" fmla="*/ T72 w 5760"/>
                              <a:gd name="T74" fmla="+- 0 1897 -1516"/>
                              <a:gd name="T75" fmla="*/ 1897 h 3916"/>
                              <a:gd name="T76" fmla="+- 0 6278 6240"/>
                              <a:gd name="T77" fmla="*/ T76 w 5760"/>
                              <a:gd name="T78" fmla="+- 0 1968 -1516"/>
                              <a:gd name="T79" fmla="*/ 1968 h 3916"/>
                              <a:gd name="T80" fmla="+- 0 6306 6240"/>
                              <a:gd name="T81" fmla="*/ T80 w 5760"/>
                              <a:gd name="T82" fmla="+- 0 2034 -1516"/>
                              <a:gd name="T83" fmla="*/ 2034 h 3916"/>
                              <a:gd name="T84" fmla="+- 0 6342 6240"/>
                              <a:gd name="T85" fmla="*/ T84 w 5760"/>
                              <a:gd name="T86" fmla="+- 0 2097 -1516"/>
                              <a:gd name="T87" fmla="*/ 2097 h 3916"/>
                              <a:gd name="T88" fmla="+- 0 6383 6240"/>
                              <a:gd name="T89" fmla="*/ T88 w 5760"/>
                              <a:gd name="T90" fmla="+- 0 2156 -1516"/>
                              <a:gd name="T91" fmla="*/ 2156 h 3916"/>
                              <a:gd name="T92" fmla="+- 0 6431 6240"/>
                              <a:gd name="T93" fmla="*/ T92 w 5760"/>
                              <a:gd name="T94" fmla="+- 0 2209 -1516"/>
                              <a:gd name="T95" fmla="*/ 2209 h 3916"/>
                              <a:gd name="T96" fmla="+- 0 6484 6240"/>
                              <a:gd name="T97" fmla="*/ T96 w 5760"/>
                              <a:gd name="T98" fmla="+- 0 2257 -1516"/>
                              <a:gd name="T99" fmla="*/ 2257 h 3916"/>
                              <a:gd name="T100" fmla="+- 0 6543 6240"/>
                              <a:gd name="T101" fmla="*/ T100 w 5760"/>
                              <a:gd name="T102" fmla="+- 0 2299 -1516"/>
                              <a:gd name="T103" fmla="*/ 2299 h 3916"/>
                              <a:gd name="T104" fmla="+- 0 6606 6240"/>
                              <a:gd name="T105" fmla="*/ T104 w 5760"/>
                              <a:gd name="T106" fmla="+- 0 2334 -1516"/>
                              <a:gd name="T107" fmla="*/ 2334 h 3916"/>
                              <a:gd name="T108" fmla="+- 0 6673 6240"/>
                              <a:gd name="T109" fmla="*/ T108 w 5760"/>
                              <a:gd name="T110" fmla="+- 0 2362 -1516"/>
                              <a:gd name="T111" fmla="*/ 2362 h 3916"/>
                              <a:gd name="T112" fmla="+- 0 6743 6240"/>
                              <a:gd name="T113" fmla="*/ T112 w 5760"/>
                              <a:gd name="T114" fmla="+- 0 2383 -1516"/>
                              <a:gd name="T115" fmla="*/ 2383 h 3916"/>
                              <a:gd name="T116" fmla="+- 0 6817 6240"/>
                              <a:gd name="T117" fmla="*/ T116 w 5760"/>
                              <a:gd name="T118" fmla="+- 0 2396 -1516"/>
                              <a:gd name="T119" fmla="*/ 2396 h 3916"/>
                              <a:gd name="T120" fmla="+- 0 6893 6240"/>
                              <a:gd name="T121" fmla="*/ T120 w 5760"/>
                              <a:gd name="T122" fmla="+- 0 2400 -1516"/>
                              <a:gd name="T123" fmla="*/ 2400 h 3916"/>
                              <a:gd name="T124" fmla="+- 0 11347 6240"/>
                              <a:gd name="T125" fmla="*/ T124 w 5760"/>
                              <a:gd name="T126" fmla="+- 0 2400 -1516"/>
                              <a:gd name="T127" fmla="*/ 2400 h 3916"/>
                              <a:gd name="T128" fmla="+- 0 11423 6240"/>
                              <a:gd name="T129" fmla="*/ T128 w 5760"/>
                              <a:gd name="T130" fmla="+- 0 2396 -1516"/>
                              <a:gd name="T131" fmla="*/ 2396 h 3916"/>
                              <a:gd name="T132" fmla="+- 0 11497 6240"/>
                              <a:gd name="T133" fmla="*/ T132 w 5760"/>
                              <a:gd name="T134" fmla="+- 0 2383 -1516"/>
                              <a:gd name="T135" fmla="*/ 2383 h 3916"/>
                              <a:gd name="T136" fmla="+- 0 11567 6240"/>
                              <a:gd name="T137" fmla="*/ T136 w 5760"/>
                              <a:gd name="T138" fmla="+- 0 2362 -1516"/>
                              <a:gd name="T139" fmla="*/ 2362 h 3916"/>
                              <a:gd name="T140" fmla="+- 0 11634 6240"/>
                              <a:gd name="T141" fmla="*/ T140 w 5760"/>
                              <a:gd name="T142" fmla="+- 0 2334 -1516"/>
                              <a:gd name="T143" fmla="*/ 2334 h 3916"/>
                              <a:gd name="T144" fmla="+- 0 11697 6240"/>
                              <a:gd name="T145" fmla="*/ T144 w 5760"/>
                              <a:gd name="T146" fmla="+- 0 2299 -1516"/>
                              <a:gd name="T147" fmla="*/ 2299 h 3916"/>
                              <a:gd name="T148" fmla="+- 0 11756 6240"/>
                              <a:gd name="T149" fmla="*/ T148 w 5760"/>
                              <a:gd name="T150" fmla="+- 0 2257 -1516"/>
                              <a:gd name="T151" fmla="*/ 2257 h 3916"/>
                              <a:gd name="T152" fmla="+- 0 11809 6240"/>
                              <a:gd name="T153" fmla="*/ T152 w 5760"/>
                              <a:gd name="T154" fmla="+- 0 2209 -1516"/>
                              <a:gd name="T155" fmla="*/ 2209 h 3916"/>
                              <a:gd name="T156" fmla="+- 0 11857 6240"/>
                              <a:gd name="T157" fmla="*/ T156 w 5760"/>
                              <a:gd name="T158" fmla="+- 0 2156 -1516"/>
                              <a:gd name="T159" fmla="*/ 2156 h 3916"/>
                              <a:gd name="T160" fmla="+- 0 11898 6240"/>
                              <a:gd name="T161" fmla="*/ T160 w 5760"/>
                              <a:gd name="T162" fmla="+- 0 2097 -1516"/>
                              <a:gd name="T163" fmla="*/ 2097 h 3916"/>
                              <a:gd name="T164" fmla="+- 0 11934 6240"/>
                              <a:gd name="T165" fmla="*/ T164 w 5760"/>
                              <a:gd name="T166" fmla="+- 0 2034 -1516"/>
                              <a:gd name="T167" fmla="*/ 2034 h 3916"/>
                              <a:gd name="T168" fmla="+- 0 11962 6240"/>
                              <a:gd name="T169" fmla="*/ T168 w 5760"/>
                              <a:gd name="T170" fmla="+- 0 1968 -1516"/>
                              <a:gd name="T171" fmla="*/ 1968 h 3916"/>
                              <a:gd name="T172" fmla="+- 0 11983 6240"/>
                              <a:gd name="T173" fmla="*/ T172 w 5760"/>
                              <a:gd name="T174" fmla="+- 0 1897 -1516"/>
                              <a:gd name="T175" fmla="*/ 1897 h 3916"/>
                              <a:gd name="T176" fmla="+- 0 11996 6240"/>
                              <a:gd name="T177" fmla="*/ T176 w 5760"/>
                              <a:gd name="T178" fmla="+- 0 1824 -1516"/>
                              <a:gd name="T179" fmla="*/ 1824 h 3916"/>
                              <a:gd name="T180" fmla="+- 0 12000 6240"/>
                              <a:gd name="T181" fmla="*/ T180 w 5760"/>
                              <a:gd name="T182" fmla="+- 0 1747 -1516"/>
                              <a:gd name="T183" fmla="*/ 1747 h 3916"/>
                              <a:gd name="T184" fmla="+- 0 12000 6240"/>
                              <a:gd name="T185" fmla="*/ T184 w 5760"/>
                              <a:gd name="T186" fmla="+- 0 -863 -1516"/>
                              <a:gd name="T187" fmla="*/ -863 h 3916"/>
                              <a:gd name="T188" fmla="+- 0 11996 6240"/>
                              <a:gd name="T189" fmla="*/ T188 w 5760"/>
                              <a:gd name="T190" fmla="+- 0 -939 -1516"/>
                              <a:gd name="T191" fmla="*/ -939 h 3916"/>
                              <a:gd name="T192" fmla="+- 0 11983 6240"/>
                              <a:gd name="T193" fmla="*/ T192 w 5760"/>
                              <a:gd name="T194" fmla="+- 0 -1013 -1516"/>
                              <a:gd name="T195" fmla="*/ -1013 h 3916"/>
                              <a:gd name="T196" fmla="+- 0 11962 6240"/>
                              <a:gd name="T197" fmla="*/ T196 w 5760"/>
                              <a:gd name="T198" fmla="+- 0 -1083 -1516"/>
                              <a:gd name="T199" fmla="*/ -1083 h 3916"/>
                              <a:gd name="T200" fmla="+- 0 11934 6240"/>
                              <a:gd name="T201" fmla="*/ T200 w 5760"/>
                              <a:gd name="T202" fmla="+- 0 -1150 -1516"/>
                              <a:gd name="T203" fmla="*/ -1150 h 3916"/>
                              <a:gd name="T204" fmla="+- 0 11898 6240"/>
                              <a:gd name="T205" fmla="*/ T204 w 5760"/>
                              <a:gd name="T206" fmla="+- 0 -1213 -1516"/>
                              <a:gd name="T207" fmla="*/ -1213 h 3916"/>
                              <a:gd name="T208" fmla="+- 0 11857 6240"/>
                              <a:gd name="T209" fmla="*/ T208 w 5760"/>
                              <a:gd name="T210" fmla="+- 0 -1271 -1516"/>
                              <a:gd name="T211" fmla="*/ -1271 h 3916"/>
                              <a:gd name="T212" fmla="+- 0 11809 6240"/>
                              <a:gd name="T213" fmla="*/ T212 w 5760"/>
                              <a:gd name="T214" fmla="+- 0 -1325 -1516"/>
                              <a:gd name="T215" fmla="*/ -1325 h 3916"/>
                              <a:gd name="T216" fmla="+- 0 11756 6240"/>
                              <a:gd name="T217" fmla="*/ T216 w 5760"/>
                              <a:gd name="T218" fmla="+- 0 -1372 -1516"/>
                              <a:gd name="T219" fmla="*/ -1372 h 3916"/>
                              <a:gd name="T220" fmla="+- 0 11697 6240"/>
                              <a:gd name="T221" fmla="*/ T220 w 5760"/>
                              <a:gd name="T222" fmla="+- 0 -1414 -1516"/>
                              <a:gd name="T223" fmla="*/ -1414 h 3916"/>
                              <a:gd name="T224" fmla="+- 0 11634 6240"/>
                              <a:gd name="T225" fmla="*/ T224 w 5760"/>
                              <a:gd name="T226" fmla="+- 0 -1450 -1516"/>
                              <a:gd name="T227" fmla="*/ -1450 h 3916"/>
                              <a:gd name="T228" fmla="+- 0 11567 6240"/>
                              <a:gd name="T229" fmla="*/ T228 w 5760"/>
                              <a:gd name="T230" fmla="+- 0 -1478 -1516"/>
                              <a:gd name="T231" fmla="*/ -1478 h 3916"/>
                              <a:gd name="T232" fmla="+- 0 11497 6240"/>
                              <a:gd name="T233" fmla="*/ T232 w 5760"/>
                              <a:gd name="T234" fmla="+- 0 -1499 -1516"/>
                              <a:gd name="T235" fmla="*/ -1499 h 3916"/>
                              <a:gd name="T236" fmla="+- 0 11423 6240"/>
                              <a:gd name="T237" fmla="*/ T236 w 5760"/>
                              <a:gd name="T238" fmla="+- 0 -1511 -1516"/>
                              <a:gd name="T239" fmla="*/ -1511 h 3916"/>
                              <a:gd name="T240" fmla="+- 0 11347 6240"/>
                              <a:gd name="T241" fmla="*/ T240 w 5760"/>
                              <a:gd name="T242" fmla="+- 0 -1516 -1516"/>
                              <a:gd name="T243" fmla="*/ -1516 h 3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760" h="3916">
                                <a:moveTo>
                                  <a:pt x="5107" y="0"/>
                                </a:moveTo>
                                <a:lnTo>
                                  <a:pt x="653" y="0"/>
                                </a:lnTo>
                                <a:lnTo>
                                  <a:pt x="577" y="5"/>
                                </a:lnTo>
                                <a:lnTo>
                                  <a:pt x="503" y="17"/>
                                </a:lnTo>
                                <a:lnTo>
                                  <a:pt x="433" y="38"/>
                                </a:lnTo>
                                <a:lnTo>
                                  <a:pt x="366" y="66"/>
                                </a:lnTo>
                                <a:lnTo>
                                  <a:pt x="303" y="102"/>
                                </a:lnTo>
                                <a:lnTo>
                                  <a:pt x="244" y="144"/>
                                </a:lnTo>
                                <a:lnTo>
                                  <a:pt x="191" y="191"/>
                                </a:lnTo>
                                <a:lnTo>
                                  <a:pt x="143" y="245"/>
                                </a:lnTo>
                                <a:lnTo>
                                  <a:pt x="102" y="303"/>
                                </a:lnTo>
                                <a:lnTo>
                                  <a:pt x="66" y="366"/>
                                </a:lnTo>
                                <a:lnTo>
                                  <a:pt x="38" y="433"/>
                                </a:lnTo>
                                <a:lnTo>
                                  <a:pt x="17" y="503"/>
                                </a:lnTo>
                                <a:lnTo>
                                  <a:pt x="4" y="577"/>
                                </a:lnTo>
                                <a:lnTo>
                                  <a:pt x="0" y="653"/>
                                </a:lnTo>
                                <a:lnTo>
                                  <a:pt x="0" y="3263"/>
                                </a:lnTo>
                                <a:lnTo>
                                  <a:pt x="4" y="3340"/>
                                </a:lnTo>
                                <a:lnTo>
                                  <a:pt x="17" y="3413"/>
                                </a:lnTo>
                                <a:lnTo>
                                  <a:pt x="38" y="3484"/>
                                </a:lnTo>
                                <a:lnTo>
                                  <a:pt x="66" y="3550"/>
                                </a:lnTo>
                                <a:lnTo>
                                  <a:pt x="102" y="3613"/>
                                </a:lnTo>
                                <a:lnTo>
                                  <a:pt x="143" y="3672"/>
                                </a:lnTo>
                                <a:lnTo>
                                  <a:pt x="191" y="3725"/>
                                </a:lnTo>
                                <a:lnTo>
                                  <a:pt x="244" y="3773"/>
                                </a:lnTo>
                                <a:lnTo>
                                  <a:pt x="303" y="3815"/>
                                </a:lnTo>
                                <a:lnTo>
                                  <a:pt x="366" y="3850"/>
                                </a:lnTo>
                                <a:lnTo>
                                  <a:pt x="433" y="3878"/>
                                </a:lnTo>
                                <a:lnTo>
                                  <a:pt x="503" y="3899"/>
                                </a:lnTo>
                                <a:lnTo>
                                  <a:pt x="577" y="3912"/>
                                </a:lnTo>
                                <a:lnTo>
                                  <a:pt x="653" y="3916"/>
                                </a:lnTo>
                                <a:lnTo>
                                  <a:pt x="5107" y="3916"/>
                                </a:lnTo>
                                <a:lnTo>
                                  <a:pt x="5183" y="3912"/>
                                </a:lnTo>
                                <a:lnTo>
                                  <a:pt x="5257" y="3899"/>
                                </a:lnTo>
                                <a:lnTo>
                                  <a:pt x="5327" y="3878"/>
                                </a:lnTo>
                                <a:lnTo>
                                  <a:pt x="5394" y="3850"/>
                                </a:lnTo>
                                <a:lnTo>
                                  <a:pt x="5457" y="3815"/>
                                </a:lnTo>
                                <a:lnTo>
                                  <a:pt x="5516" y="3773"/>
                                </a:lnTo>
                                <a:lnTo>
                                  <a:pt x="5569" y="3725"/>
                                </a:lnTo>
                                <a:lnTo>
                                  <a:pt x="5617" y="3672"/>
                                </a:lnTo>
                                <a:lnTo>
                                  <a:pt x="5658" y="3613"/>
                                </a:lnTo>
                                <a:lnTo>
                                  <a:pt x="5694" y="3550"/>
                                </a:lnTo>
                                <a:lnTo>
                                  <a:pt x="5722" y="3484"/>
                                </a:lnTo>
                                <a:lnTo>
                                  <a:pt x="5743" y="3413"/>
                                </a:lnTo>
                                <a:lnTo>
                                  <a:pt x="5756" y="3340"/>
                                </a:lnTo>
                                <a:lnTo>
                                  <a:pt x="5760" y="3263"/>
                                </a:lnTo>
                                <a:lnTo>
                                  <a:pt x="5760" y="653"/>
                                </a:lnTo>
                                <a:lnTo>
                                  <a:pt x="5756" y="577"/>
                                </a:lnTo>
                                <a:lnTo>
                                  <a:pt x="5743" y="503"/>
                                </a:lnTo>
                                <a:lnTo>
                                  <a:pt x="5722" y="433"/>
                                </a:lnTo>
                                <a:lnTo>
                                  <a:pt x="5694" y="366"/>
                                </a:lnTo>
                                <a:lnTo>
                                  <a:pt x="5658" y="303"/>
                                </a:lnTo>
                                <a:lnTo>
                                  <a:pt x="5617" y="245"/>
                                </a:lnTo>
                                <a:lnTo>
                                  <a:pt x="5569" y="191"/>
                                </a:lnTo>
                                <a:lnTo>
                                  <a:pt x="5516" y="144"/>
                                </a:lnTo>
                                <a:lnTo>
                                  <a:pt x="5457" y="102"/>
                                </a:lnTo>
                                <a:lnTo>
                                  <a:pt x="5394" y="66"/>
                                </a:lnTo>
                                <a:lnTo>
                                  <a:pt x="5327" y="38"/>
                                </a:lnTo>
                                <a:lnTo>
                                  <a:pt x="5257" y="17"/>
                                </a:lnTo>
                                <a:lnTo>
                                  <a:pt x="5183" y="5"/>
                                </a:lnTo>
                                <a:lnTo>
                                  <a:pt x="5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9"/>
                        <wps:cNvSpPr>
                          <a:spLocks/>
                        </wps:cNvSpPr>
                        <wps:spPr bwMode="auto">
                          <a:xfrm>
                            <a:off x="404" y="-1496"/>
                            <a:ext cx="5760" cy="3861"/>
                          </a:xfrm>
                          <a:custGeom>
                            <a:avLst/>
                            <a:gdLst>
                              <a:gd name="T0" fmla="+- 0 404 404"/>
                              <a:gd name="T1" fmla="*/ T0 w 5760"/>
                              <a:gd name="T2" fmla="+- 0 -852 -1496"/>
                              <a:gd name="T3" fmla="*/ -852 h 3861"/>
                              <a:gd name="T4" fmla="+- 0 408 404"/>
                              <a:gd name="T5" fmla="*/ T4 w 5760"/>
                              <a:gd name="T6" fmla="+- 0 -927 -1496"/>
                              <a:gd name="T7" fmla="*/ -927 h 3861"/>
                              <a:gd name="T8" fmla="+- 0 421 404"/>
                              <a:gd name="T9" fmla="*/ T8 w 5760"/>
                              <a:gd name="T10" fmla="+- 0 -1000 -1496"/>
                              <a:gd name="T11" fmla="*/ -1000 h 3861"/>
                              <a:gd name="T12" fmla="+- 0 442 404"/>
                              <a:gd name="T13" fmla="*/ T12 w 5760"/>
                              <a:gd name="T14" fmla="+- 0 -1069 -1496"/>
                              <a:gd name="T15" fmla="*/ -1069 h 3861"/>
                              <a:gd name="T16" fmla="+- 0 469 404"/>
                              <a:gd name="T17" fmla="*/ T16 w 5760"/>
                              <a:gd name="T18" fmla="+- 0 -1135 -1496"/>
                              <a:gd name="T19" fmla="*/ -1135 h 3861"/>
                              <a:gd name="T20" fmla="+- 0 504 404"/>
                              <a:gd name="T21" fmla="*/ T20 w 5760"/>
                              <a:gd name="T22" fmla="+- 0 -1197 -1496"/>
                              <a:gd name="T23" fmla="*/ -1197 h 3861"/>
                              <a:gd name="T24" fmla="+- 0 545 404"/>
                              <a:gd name="T25" fmla="*/ T24 w 5760"/>
                              <a:gd name="T26" fmla="+- 0 -1255 -1496"/>
                              <a:gd name="T27" fmla="*/ -1255 h 3861"/>
                              <a:gd name="T28" fmla="+- 0 592 404"/>
                              <a:gd name="T29" fmla="*/ T28 w 5760"/>
                              <a:gd name="T30" fmla="+- 0 -1307 -1496"/>
                              <a:gd name="T31" fmla="*/ -1307 h 3861"/>
                              <a:gd name="T32" fmla="+- 0 645 404"/>
                              <a:gd name="T33" fmla="*/ T32 w 5760"/>
                              <a:gd name="T34" fmla="+- 0 -1355 -1496"/>
                              <a:gd name="T35" fmla="*/ -1355 h 3861"/>
                              <a:gd name="T36" fmla="+- 0 703 404"/>
                              <a:gd name="T37" fmla="*/ T36 w 5760"/>
                              <a:gd name="T38" fmla="+- 0 -1396 -1496"/>
                              <a:gd name="T39" fmla="*/ -1396 h 3861"/>
                              <a:gd name="T40" fmla="+- 0 765 404"/>
                              <a:gd name="T41" fmla="*/ T40 w 5760"/>
                              <a:gd name="T42" fmla="+- 0 -1431 -1496"/>
                              <a:gd name="T43" fmla="*/ -1431 h 3861"/>
                              <a:gd name="T44" fmla="+- 0 830 404"/>
                              <a:gd name="T45" fmla="*/ T44 w 5760"/>
                              <a:gd name="T46" fmla="+- 0 -1458 -1496"/>
                              <a:gd name="T47" fmla="*/ -1458 h 3861"/>
                              <a:gd name="T48" fmla="+- 0 900 404"/>
                              <a:gd name="T49" fmla="*/ T48 w 5760"/>
                              <a:gd name="T50" fmla="+- 0 -1479 -1496"/>
                              <a:gd name="T51" fmla="*/ -1479 h 3861"/>
                              <a:gd name="T52" fmla="+- 0 972 404"/>
                              <a:gd name="T53" fmla="*/ T52 w 5760"/>
                              <a:gd name="T54" fmla="+- 0 -1492 -1496"/>
                              <a:gd name="T55" fmla="*/ -1492 h 3861"/>
                              <a:gd name="T56" fmla="+- 0 1048 404"/>
                              <a:gd name="T57" fmla="*/ T56 w 5760"/>
                              <a:gd name="T58" fmla="+- 0 -1496 -1496"/>
                              <a:gd name="T59" fmla="*/ -1496 h 3861"/>
                              <a:gd name="T60" fmla="+- 0 5520 404"/>
                              <a:gd name="T61" fmla="*/ T60 w 5760"/>
                              <a:gd name="T62" fmla="+- 0 -1496 -1496"/>
                              <a:gd name="T63" fmla="*/ -1496 h 3861"/>
                              <a:gd name="T64" fmla="+- 0 5596 404"/>
                              <a:gd name="T65" fmla="*/ T64 w 5760"/>
                              <a:gd name="T66" fmla="+- 0 -1492 -1496"/>
                              <a:gd name="T67" fmla="*/ -1492 h 3861"/>
                              <a:gd name="T68" fmla="+- 0 5668 404"/>
                              <a:gd name="T69" fmla="*/ T68 w 5760"/>
                              <a:gd name="T70" fmla="+- 0 -1479 -1496"/>
                              <a:gd name="T71" fmla="*/ -1479 h 3861"/>
                              <a:gd name="T72" fmla="+- 0 5738 404"/>
                              <a:gd name="T73" fmla="*/ T72 w 5760"/>
                              <a:gd name="T74" fmla="+- 0 -1458 -1496"/>
                              <a:gd name="T75" fmla="*/ -1458 h 3861"/>
                              <a:gd name="T76" fmla="+- 0 5803 404"/>
                              <a:gd name="T77" fmla="*/ T76 w 5760"/>
                              <a:gd name="T78" fmla="+- 0 -1431 -1496"/>
                              <a:gd name="T79" fmla="*/ -1431 h 3861"/>
                              <a:gd name="T80" fmla="+- 0 5865 404"/>
                              <a:gd name="T81" fmla="*/ T80 w 5760"/>
                              <a:gd name="T82" fmla="+- 0 -1396 -1496"/>
                              <a:gd name="T83" fmla="*/ -1396 h 3861"/>
                              <a:gd name="T84" fmla="+- 0 5923 404"/>
                              <a:gd name="T85" fmla="*/ T84 w 5760"/>
                              <a:gd name="T86" fmla="+- 0 -1355 -1496"/>
                              <a:gd name="T87" fmla="*/ -1355 h 3861"/>
                              <a:gd name="T88" fmla="+- 0 5976 404"/>
                              <a:gd name="T89" fmla="*/ T88 w 5760"/>
                              <a:gd name="T90" fmla="+- 0 -1307 -1496"/>
                              <a:gd name="T91" fmla="*/ -1307 h 3861"/>
                              <a:gd name="T92" fmla="+- 0 6023 404"/>
                              <a:gd name="T93" fmla="*/ T92 w 5760"/>
                              <a:gd name="T94" fmla="+- 0 -1255 -1496"/>
                              <a:gd name="T95" fmla="*/ -1255 h 3861"/>
                              <a:gd name="T96" fmla="+- 0 6064 404"/>
                              <a:gd name="T97" fmla="*/ T96 w 5760"/>
                              <a:gd name="T98" fmla="+- 0 -1197 -1496"/>
                              <a:gd name="T99" fmla="*/ -1197 h 3861"/>
                              <a:gd name="T100" fmla="+- 0 6099 404"/>
                              <a:gd name="T101" fmla="*/ T100 w 5760"/>
                              <a:gd name="T102" fmla="+- 0 -1135 -1496"/>
                              <a:gd name="T103" fmla="*/ -1135 h 3861"/>
                              <a:gd name="T104" fmla="+- 0 6126 404"/>
                              <a:gd name="T105" fmla="*/ T104 w 5760"/>
                              <a:gd name="T106" fmla="+- 0 -1069 -1496"/>
                              <a:gd name="T107" fmla="*/ -1069 h 3861"/>
                              <a:gd name="T108" fmla="+- 0 6147 404"/>
                              <a:gd name="T109" fmla="*/ T108 w 5760"/>
                              <a:gd name="T110" fmla="+- 0 -1000 -1496"/>
                              <a:gd name="T111" fmla="*/ -1000 h 3861"/>
                              <a:gd name="T112" fmla="+- 0 6160 404"/>
                              <a:gd name="T113" fmla="*/ T112 w 5760"/>
                              <a:gd name="T114" fmla="+- 0 -927 -1496"/>
                              <a:gd name="T115" fmla="*/ -927 h 3861"/>
                              <a:gd name="T116" fmla="+- 0 6164 404"/>
                              <a:gd name="T117" fmla="*/ T116 w 5760"/>
                              <a:gd name="T118" fmla="+- 0 -852 -1496"/>
                              <a:gd name="T119" fmla="*/ -852 h 3861"/>
                              <a:gd name="T120" fmla="+- 0 6164 404"/>
                              <a:gd name="T121" fmla="*/ T120 w 5760"/>
                              <a:gd name="T122" fmla="+- 0 1722 -1496"/>
                              <a:gd name="T123" fmla="*/ 1722 h 3861"/>
                              <a:gd name="T124" fmla="+- 0 6160 404"/>
                              <a:gd name="T125" fmla="*/ T124 w 5760"/>
                              <a:gd name="T126" fmla="+- 0 1797 -1496"/>
                              <a:gd name="T127" fmla="*/ 1797 h 3861"/>
                              <a:gd name="T128" fmla="+- 0 6147 404"/>
                              <a:gd name="T129" fmla="*/ T128 w 5760"/>
                              <a:gd name="T130" fmla="+- 0 1869 -1496"/>
                              <a:gd name="T131" fmla="*/ 1869 h 3861"/>
                              <a:gd name="T132" fmla="+- 0 6126 404"/>
                              <a:gd name="T133" fmla="*/ T132 w 5760"/>
                              <a:gd name="T134" fmla="+- 0 1939 -1496"/>
                              <a:gd name="T135" fmla="*/ 1939 h 3861"/>
                              <a:gd name="T136" fmla="+- 0 6099 404"/>
                              <a:gd name="T137" fmla="*/ T136 w 5760"/>
                              <a:gd name="T138" fmla="+- 0 2005 -1496"/>
                              <a:gd name="T139" fmla="*/ 2005 h 3861"/>
                              <a:gd name="T140" fmla="+- 0 6064 404"/>
                              <a:gd name="T141" fmla="*/ T140 w 5760"/>
                              <a:gd name="T142" fmla="+- 0 2067 -1496"/>
                              <a:gd name="T143" fmla="*/ 2067 h 3861"/>
                              <a:gd name="T144" fmla="+- 0 6023 404"/>
                              <a:gd name="T145" fmla="*/ T144 w 5760"/>
                              <a:gd name="T146" fmla="+- 0 2124 -1496"/>
                              <a:gd name="T147" fmla="*/ 2124 h 3861"/>
                              <a:gd name="T148" fmla="+- 0 5976 404"/>
                              <a:gd name="T149" fmla="*/ T148 w 5760"/>
                              <a:gd name="T150" fmla="+- 0 2177 -1496"/>
                              <a:gd name="T151" fmla="*/ 2177 h 3861"/>
                              <a:gd name="T152" fmla="+- 0 5923 404"/>
                              <a:gd name="T153" fmla="*/ T152 w 5760"/>
                              <a:gd name="T154" fmla="+- 0 2224 -1496"/>
                              <a:gd name="T155" fmla="*/ 2224 h 3861"/>
                              <a:gd name="T156" fmla="+- 0 5865 404"/>
                              <a:gd name="T157" fmla="*/ T156 w 5760"/>
                              <a:gd name="T158" fmla="+- 0 2265 -1496"/>
                              <a:gd name="T159" fmla="*/ 2265 h 3861"/>
                              <a:gd name="T160" fmla="+- 0 5803 404"/>
                              <a:gd name="T161" fmla="*/ T160 w 5760"/>
                              <a:gd name="T162" fmla="+- 0 2300 -1496"/>
                              <a:gd name="T163" fmla="*/ 2300 h 3861"/>
                              <a:gd name="T164" fmla="+- 0 5738 404"/>
                              <a:gd name="T165" fmla="*/ T164 w 5760"/>
                              <a:gd name="T166" fmla="+- 0 2328 -1496"/>
                              <a:gd name="T167" fmla="*/ 2328 h 3861"/>
                              <a:gd name="T168" fmla="+- 0 5668 404"/>
                              <a:gd name="T169" fmla="*/ T168 w 5760"/>
                              <a:gd name="T170" fmla="+- 0 2348 -1496"/>
                              <a:gd name="T171" fmla="*/ 2348 h 3861"/>
                              <a:gd name="T172" fmla="+- 0 5596 404"/>
                              <a:gd name="T173" fmla="*/ T172 w 5760"/>
                              <a:gd name="T174" fmla="+- 0 2361 -1496"/>
                              <a:gd name="T175" fmla="*/ 2361 h 3861"/>
                              <a:gd name="T176" fmla="+- 0 5520 404"/>
                              <a:gd name="T177" fmla="*/ T176 w 5760"/>
                              <a:gd name="T178" fmla="+- 0 2365 -1496"/>
                              <a:gd name="T179" fmla="*/ 2365 h 3861"/>
                              <a:gd name="T180" fmla="+- 0 1048 404"/>
                              <a:gd name="T181" fmla="*/ T180 w 5760"/>
                              <a:gd name="T182" fmla="+- 0 2365 -1496"/>
                              <a:gd name="T183" fmla="*/ 2365 h 3861"/>
                              <a:gd name="T184" fmla="+- 0 972 404"/>
                              <a:gd name="T185" fmla="*/ T184 w 5760"/>
                              <a:gd name="T186" fmla="+- 0 2361 -1496"/>
                              <a:gd name="T187" fmla="*/ 2361 h 3861"/>
                              <a:gd name="T188" fmla="+- 0 900 404"/>
                              <a:gd name="T189" fmla="*/ T188 w 5760"/>
                              <a:gd name="T190" fmla="+- 0 2348 -1496"/>
                              <a:gd name="T191" fmla="*/ 2348 h 3861"/>
                              <a:gd name="T192" fmla="+- 0 830 404"/>
                              <a:gd name="T193" fmla="*/ T192 w 5760"/>
                              <a:gd name="T194" fmla="+- 0 2328 -1496"/>
                              <a:gd name="T195" fmla="*/ 2328 h 3861"/>
                              <a:gd name="T196" fmla="+- 0 765 404"/>
                              <a:gd name="T197" fmla="*/ T196 w 5760"/>
                              <a:gd name="T198" fmla="+- 0 2300 -1496"/>
                              <a:gd name="T199" fmla="*/ 2300 h 3861"/>
                              <a:gd name="T200" fmla="+- 0 703 404"/>
                              <a:gd name="T201" fmla="*/ T200 w 5760"/>
                              <a:gd name="T202" fmla="+- 0 2265 -1496"/>
                              <a:gd name="T203" fmla="*/ 2265 h 3861"/>
                              <a:gd name="T204" fmla="+- 0 645 404"/>
                              <a:gd name="T205" fmla="*/ T204 w 5760"/>
                              <a:gd name="T206" fmla="+- 0 2224 -1496"/>
                              <a:gd name="T207" fmla="*/ 2224 h 3861"/>
                              <a:gd name="T208" fmla="+- 0 592 404"/>
                              <a:gd name="T209" fmla="*/ T208 w 5760"/>
                              <a:gd name="T210" fmla="+- 0 2177 -1496"/>
                              <a:gd name="T211" fmla="*/ 2177 h 3861"/>
                              <a:gd name="T212" fmla="+- 0 545 404"/>
                              <a:gd name="T213" fmla="*/ T212 w 5760"/>
                              <a:gd name="T214" fmla="+- 0 2124 -1496"/>
                              <a:gd name="T215" fmla="*/ 2124 h 3861"/>
                              <a:gd name="T216" fmla="+- 0 504 404"/>
                              <a:gd name="T217" fmla="*/ T216 w 5760"/>
                              <a:gd name="T218" fmla="+- 0 2067 -1496"/>
                              <a:gd name="T219" fmla="*/ 2067 h 3861"/>
                              <a:gd name="T220" fmla="+- 0 469 404"/>
                              <a:gd name="T221" fmla="*/ T220 w 5760"/>
                              <a:gd name="T222" fmla="+- 0 2005 -1496"/>
                              <a:gd name="T223" fmla="*/ 2005 h 3861"/>
                              <a:gd name="T224" fmla="+- 0 442 404"/>
                              <a:gd name="T225" fmla="*/ T224 w 5760"/>
                              <a:gd name="T226" fmla="+- 0 1939 -1496"/>
                              <a:gd name="T227" fmla="*/ 1939 h 3861"/>
                              <a:gd name="T228" fmla="+- 0 421 404"/>
                              <a:gd name="T229" fmla="*/ T228 w 5760"/>
                              <a:gd name="T230" fmla="+- 0 1869 -1496"/>
                              <a:gd name="T231" fmla="*/ 1869 h 3861"/>
                              <a:gd name="T232" fmla="+- 0 408 404"/>
                              <a:gd name="T233" fmla="*/ T232 w 5760"/>
                              <a:gd name="T234" fmla="+- 0 1797 -1496"/>
                              <a:gd name="T235" fmla="*/ 1797 h 3861"/>
                              <a:gd name="T236" fmla="+- 0 404 404"/>
                              <a:gd name="T237" fmla="*/ T236 w 5760"/>
                              <a:gd name="T238" fmla="+- 0 1722 -1496"/>
                              <a:gd name="T239" fmla="*/ 1722 h 3861"/>
                              <a:gd name="T240" fmla="+- 0 404 404"/>
                              <a:gd name="T241" fmla="*/ T240 w 5760"/>
                              <a:gd name="T242" fmla="+- 0 -852 -1496"/>
                              <a:gd name="T243" fmla="*/ -852 h 38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760" h="3861">
                                <a:moveTo>
                                  <a:pt x="0" y="644"/>
                                </a:moveTo>
                                <a:lnTo>
                                  <a:pt x="4" y="569"/>
                                </a:lnTo>
                                <a:lnTo>
                                  <a:pt x="17" y="496"/>
                                </a:lnTo>
                                <a:lnTo>
                                  <a:pt x="38" y="427"/>
                                </a:lnTo>
                                <a:lnTo>
                                  <a:pt x="65" y="361"/>
                                </a:lnTo>
                                <a:lnTo>
                                  <a:pt x="100" y="299"/>
                                </a:lnTo>
                                <a:lnTo>
                                  <a:pt x="141" y="241"/>
                                </a:lnTo>
                                <a:lnTo>
                                  <a:pt x="188" y="189"/>
                                </a:lnTo>
                                <a:lnTo>
                                  <a:pt x="241" y="141"/>
                                </a:lnTo>
                                <a:lnTo>
                                  <a:pt x="299" y="100"/>
                                </a:lnTo>
                                <a:lnTo>
                                  <a:pt x="361" y="65"/>
                                </a:lnTo>
                                <a:lnTo>
                                  <a:pt x="426" y="38"/>
                                </a:lnTo>
                                <a:lnTo>
                                  <a:pt x="496" y="17"/>
                                </a:lnTo>
                                <a:lnTo>
                                  <a:pt x="568" y="4"/>
                                </a:lnTo>
                                <a:lnTo>
                                  <a:pt x="644" y="0"/>
                                </a:lnTo>
                                <a:lnTo>
                                  <a:pt x="5116" y="0"/>
                                </a:lnTo>
                                <a:lnTo>
                                  <a:pt x="5192" y="4"/>
                                </a:lnTo>
                                <a:lnTo>
                                  <a:pt x="5264" y="17"/>
                                </a:lnTo>
                                <a:lnTo>
                                  <a:pt x="5334" y="38"/>
                                </a:lnTo>
                                <a:lnTo>
                                  <a:pt x="5399" y="65"/>
                                </a:lnTo>
                                <a:lnTo>
                                  <a:pt x="5461" y="100"/>
                                </a:lnTo>
                                <a:lnTo>
                                  <a:pt x="5519" y="141"/>
                                </a:lnTo>
                                <a:lnTo>
                                  <a:pt x="5572" y="189"/>
                                </a:lnTo>
                                <a:lnTo>
                                  <a:pt x="5619" y="241"/>
                                </a:lnTo>
                                <a:lnTo>
                                  <a:pt x="5660" y="299"/>
                                </a:lnTo>
                                <a:lnTo>
                                  <a:pt x="5695" y="361"/>
                                </a:lnTo>
                                <a:lnTo>
                                  <a:pt x="5722" y="427"/>
                                </a:lnTo>
                                <a:lnTo>
                                  <a:pt x="5743" y="496"/>
                                </a:lnTo>
                                <a:lnTo>
                                  <a:pt x="5756" y="569"/>
                                </a:lnTo>
                                <a:lnTo>
                                  <a:pt x="5760" y="644"/>
                                </a:lnTo>
                                <a:lnTo>
                                  <a:pt x="5760" y="3218"/>
                                </a:lnTo>
                                <a:lnTo>
                                  <a:pt x="5756" y="3293"/>
                                </a:lnTo>
                                <a:lnTo>
                                  <a:pt x="5743" y="3365"/>
                                </a:lnTo>
                                <a:lnTo>
                                  <a:pt x="5722" y="3435"/>
                                </a:lnTo>
                                <a:lnTo>
                                  <a:pt x="5695" y="3501"/>
                                </a:lnTo>
                                <a:lnTo>
                                  <a:pt x="5660" y="3563"/>
                                </a:lnTo>
                                <a:lnTo>
                                  <a:pt x="5619" y="3620"/>
                                </a:lnTo>
                                <a:lnTo>
                                  <a:pt x="5572" y="3673"/>
                                </a:lnTo>
                                <a:lnTo>
                                  <a:pt x="5519" y="3720"/>
                                </a:lnTo>
                                <a:lnTo>
                                  <a:pt x="5461" y="3761"/>
                                </a:lnTo>
                                <a:lnTo>
                                  <a:pt x="5399" y="3796"/>
                                </a:lnTo>
                                <a:lnTo>
                                  <a:pt x="5334" y="3824"/>
                                </a:lnTo>
                                <a:lnTo>
                                  <a:pt x="5264" y="3844"/>
                                </a:lnTo>
                                <a:lnTo>
                                  <a:pt x="5192" y="3857"/>
                                </a:lnTo>
                                <a:lnTo>
                                  <a:pt x="5116" y="3861"/>
                                </a:lnTo>
                                <a:lnTo>
                                  <a:pt x="644" y="3861"/>
                                </a:lnTo>
                                <a:lnTo>
                                  <a:pt x="568" y="3857"/>
                                </a:lnTo>
                                <a:lnTo>
                                  <a:pt x="496" y="3844"/>
                                </a:lnTo>
                                <a:lnTo>
                                  <a:pt x="426" y="3824"/>
                                </a:lnTo>
                                <a:lnTo>
                                  <a:pt x="361" y="3796"/>
                                </a:lnTo>
                                <a:lnTo>
                                  <a:pt x="299" y="3761"/>
                                </a:lnTo>
                                <a:lnTo>
                                  <a:pt x="241" y="3720"/>
                                </a:lnTo>
                                <a:lnTo>
                                  <a:pt x="188" y="3673"/>
                                </a:lnTo>
                                <a:lnTo>
                                  <a:pt x="141" y="3620"/>
                                </a:lnTo>
                                <a:lnTo>
                                  <a:pt x="100" y="3563"/>
                                </a:lnTo>
                                <a:lnTo>
                                  <a:pt x="65" y="3501"/>
                                </a:lnTo>
                                <a:lnTo>
                                  <a:pt x="38" y="3435"/>
                                </a:lnTo>
                                <a:lnTo>
                                  <a:pt x="17" y="3365"/>
                                </a:lnTo>
                                <a:lnTo>
                                  <a:pt x="4" y="3293"/>
                                </a:lnTo>
                                <a:lnTo>
                                  <a:pt x="0" y="3218"/>
                                </a:lnTo>
                                <a:lnTo>
                                  <a:pt x="0" y="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490D3A8B" id="Group 30" o:spid="_x0000_s1026" style="position:absolute;margin-left:19.5pt;margin-top:16.05pt;width:579.8pt;height:195.8pt;z-index:-251662336;mso-position-horizontal-relative:page" coordorigin="404,-1516" coordsize="11596,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">
                <v:shape id="Freeform 27" o:spid="_x0000_s1027" style="position:absolute;left:6240;top:-1516;width:5760;height:3916;visibility:visible;mso-wrap-style:square;v-text-anchor:top" coordsize="5760,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" path="m5107,l653,,577,5,503,17,433,38,366,66r-63,36l244,144r-53,47l143,245r-41,58l66,366,38,433,17,503,4,577,,653,,3263r4,77l17,3413r21,71l66,3550r36,63l143,3672r48,53l244,3773r59,42l366,3850r67,28l503,3899r74,13l653,3916r4454,l5183,3912r74,-13l5327,3878r67,-28l5457,3815r59,-42l5569,3725r48,-53l5658,3613r36,-63l5722,3484r21,-71l5756,3340r4,-77l5760,653r-4,-76l5743,503r-21,-70l5694,366r-36,-63l5617,245r-48,-54l5516,144r-59,-42l5394,66,5327,38,5257,17,5183,5,5107,xe" stroked="f">
                  <v:path arrowok="t" o:connecttype="custom" o:connectlocs="5107,-1516;653,-1516;577,-1511;503,-1499;433,-1478;366,-1450;303,-1414;244,-1372;191,-1325;143,-1271;102,-1213;66,-1150;38,-1083;17,-1013;4,-939;0,-863;0,1747;4,1824;17,1897;38,1968;66,2034;102,2097;143,2156;191,2209;244,2257;303,2299;366,2334;433,2362;503,2383;577,2396;653,2400;5107,2400;5183,2396;5257,2383;5327,2362;5394,2334;5457,2299;5516,2257;5569,2209;5617,2156;5658,2097;5694,2034;5722,1968;5743,1897;5756,1824;5760,1747;5760,-863;5756,-939;5743,-1013;5722,-1083;5694,-1150;5658,-1213;5617,-1271;5569,-1325;5516,-1372;5457,-1414;5394,-1450;5327,-1478;5257,-1499;5183,-1511;5107,-1516" o:connectangles="0,0,0,0,0,0,0,0,0,0,0,0,0,0,0,0,0,0,0,0,0,0,0,0,0,0,0,0,0,0,0,0,0,0,0,0,0,0,0,0,0,0,0,0,0,0,0,0,0,0,0,0,0,0,0,0,0,0,0,0,0"/>
                </v:shape>
                <v:shape id="Freeform 29" o:spid="_x0000_s1028" style="position:absolute;left:404;top:-1496;width:5760;height:3861;visibility:visible;mso-wrap-style:square;v-text-anchor:top" coordsize="5760,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" path="m,644l4,569,17,496,38,427,65,361r35,-62l141,241r47,-52l241,141r58,-41l361,65,426,38,496,17,568,4,644,,5116,r76,4l5264,17r70,21l5399,65r62,35l5519,141r53,48l5619,241r41,58l5695,361r27,66l5743,496r13,73l5760,644r,2574l5756,3293r-13,72l5722,3435r-27,66l5660,3563r-41,57l5572,3673r-53,47l5461,3761r-62,35l5334,3824r-70,20l5192,3857r-76,4l644,3861r-76,-4l496,3844r-70,-20l361,3796r-62,-35l241,3720r-53,-47l141,3620r-41,-57l65,3501,38,3435,17,3365,4,3293,,3218,,644xe" filled="f" strokeweight="1.5pt">
                  <v:stroke dashstyle="3 1"/>
                  <v:path arrowok="t" o:connecttype="custom" o:connectlocs="0,-852;4,-927;17,-1000;38,-1069;65,-1135;100,-1197;141,-1255;188,-1307;241,-1355;299,-1396;361,-1431;426,-1458;496,-1479;568,-1492;644,-1496;5116,-1496;5192,-1492;5264,-1479;5334,-1458;5399,-1431;5461,-1396;5519,-1355;5572,-1307;5619,-1255;5660,-1197;5695,-1135;5722,-1069;5743,-1000;5756,-927;5760,-852;5760,1722;5756,1797;5743,1869;5722,1939;5695,2005;5660,2067;5619,2124;5572,2177;5519,2224;5461,2265;5399,2300;5334,2328;5264,2348;5192,2361;5116,2365;644,2365;568,2361;496,2348;426,2328;361,2300;299,2265;241,2224;188,2177;141,2124;100,2067;65,2005;38,1939;17,1869;4,1797;0,1722;0,-852" o:connectangles="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1B0969FA" w14:textId="77777777" w:rsidR="00C77207" w:rsidRDefault="00E716EC" w:rsidP="00F676A2">
      <w:pPr>
        <w:tabs>
          <w:tab w:val="left" w:pos="915"/>
          <w:tab w:val="left" w:pos="1920"/>
        </w:tabs>
        <w:jc w:val="both"/>
        <w:rPr>
          <w:rFonts w:ascii="Arial" w:hAnsi="Arial" w:cs="Arial"/>
          <w:b/>
          <w:noProof/>
          <w:sz w:val="20"/>
          <w:szCs w:val="20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88E866" wp14:editId="334852EB">
                <wp:simplePos x="0" y="0"/>
                <wp:positionH relativeFrom="column">
                  <wp:posOffset>3532505</wp:posOffset>
                </wp:positionH>
                <wp:positionV relativeFrom="paragraph">
                  <wp:posOffset>40005</wp:posOffset>
                </wp:positionV>
                <wp:extent cx="3657600" cy="2486660"/>
                <wp:effectExtent l="0" t="0" r="19050" b="27940"/>
                <wp:wrapNone/>
                <wp:docPr id="33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0" cy="2486660"/>
                        </a:xfrm>
                        <a:custGeom>
                          <a:avLst/>
                          <a:gdLst>
                            <a:gd name="T0" fmla="+- 0 6240 6240"/>
                            <a:gd name="T1" fmla="*/ T0 w 5760"/>
                            <a:gd name="T2" fmla="+- 0 -863 -1516"/>
                            <a:gd name="T3" fmla="*/ -863 h 3916"/>
                            <a:gd name="T4" fmla="+- 0 6244 6240"/>
                            <a:gd name="T5" fmla="*/ T4 w 5760"/>
                            <a:gd name="T6" fmla="+- 0 -939 -1516"/>
                            <a:gd name="T7" fmla="*/ -939 h 3916"/>
                            <a:gd name="T8" fmla="+- 0 6257 6240"/>
                            <a:gd name="T9" fmla="*/ T8 w 5760"/>
                            <a:gd name="T10" fmla="+- 0 -1013 -1516"/>
                            <a:gd name="T11" fmla="*/ -1013 h 3916"/>
                            <a:gd name="T12" fmla="+- 0 6278 6240"/>
                            <a:gd name="T13" fmla="*/ T12 w 5760"/>
                            <a:gd name="T14" fmla="+- 0 -1083 -1516"/>
                            <a:gd name="T15" fmla="*/ -1083 h 3916"/>
                            <a:gd name="T16" fmla="+- 0 6306 6240"/>
                            <a:gd name="T17" fmla="*/ T16 w 5760"/>
                            <a:gd name="T18" fmla="+- 0 -1150 -1516"/>
                            <a:gd name="T19" fmla="*/ -1150 h 3916"/>
                            <a:gd name="T20" fmla="+- 0 6342 6240"/>
                            <a:gd name="T21" fmla="*/ T20 w 5760"/>
                            <a:gd name="T22" fmla="+- 0 -1213 -1516"/>
                            <a:gd name="T23" fmla="*/ -1213 h 3916"/>
                            <a:gd name="T24" fmla="+- 0 6383 6240"/>
                            <a:gd name="T25" fmla="*/ T24 w 5760"/>
                            <a:gd name="T26" fmla="+- 0 -1271 -1516"/>
                            <a:gd name="T27" fmla="*/ -1271 h 3916"/>
                            <a:gd name="T28" fmla="+- 0 6431 6240"/>
                            <a:gd name="T29" fmla="*/ T28 w 5760"/>
                            <a:gd name="T30" fmla="+- 0 -1325 -1516"/>
                            <a:gd name="T31" fmla="*/ -1325 h 3916"/>
                            <a:gd name="T32" fmla="+- 0 6484 6240"/>
                            <a:gd name="T33" fmla="*/ T32 w 5760"/>
                            <a:gd name="T34" fmla="+- 0 -1372 -1516"/>
                            <a:gd name="T35" fmla="*/ -1372 h 3916"/>
                            <a:gd name="T36" fmla="+- 0 6543 6240"/>
                            <a:gd name="T37" fmla="*/ T36 w 5760"/>
                            <a:gd name="T38" fmla="+- 0 -1414 -1516"/>
                            <a:gd name="T39" fmla="*/ -1414 h 3916"/>
                            <a:gd name="T40" fmla="+- 0 6606 6240"/>
                            <a:gd name="T41" fmla="*/ T40 w 5760"/>
                            <a:gd name="T42" fmla="+- 0 -1450 -1516"/>
                            <a:gd name="T43" fmla="*/ -1450 h 3916"/>
                            <a:gd name="T44" fmla="+- 0 6673 6240"/>
                            <a:gd name="T45" fmla="*/ T44 w 5760"/>
                            <a:gd name="T46" fmla="+- 0 -1478 -1516"/>
                            <a:gd name="T47" fmla="*/ -1478 h 3916"/>
                            <a:gd name="T48" fmla="+- 0 6743 6240"/>
                            <a:gd name="T49" fmla="*/ T48 w 5760"/>
                            <a:gd name="T50" fmla="+- 0 -1499 -1516"/>
                            <a:gd name="T51" fmla="*/ -1499 h 3916"/>
                            <a:gd name="T52" fmla="+- 0 6817 6240"/>
                            <a:gd name="T53" fmla="*/ T52 w 5760"/>
                            <a:gd name="T54" fmla="+- 0 -1511 -1516"/>
                            <a:gd name="T55" fmla="*/ -1511 h 3916"/>
                            <a:gd name="T56" fmla="+- 0 6893 6240"/>
                            <a:gd name="T57" fmla="*/ T56 w 5760"/>
                            <a:gd name="T58" fmla="+- 0 -1516 -1516"/>
                            <a:gd name="T59" fmla="*/ -1516 h 3916"/>
                            <a:gd name="T60" fmla="+- 0 11347 6240"/>
                            <a:gd name="T61" fmla="*/ T60 w 5760"/>
                            <a:gd name="T62" fmla="+- 0 -1516 -1516"/>
                            <a:gd name="T63" fmla="*/ -1516 h 3916"/>
                            <a:gd name="T64" fmla="+- 0 11423 6240"/>
                            <a:gd name="T65" fmla="*/ T64 w 5760"/>
                            <a:gd name="T66" fmla="+- 0 -1511 -1516"/>
                            <a:gd name="T67" fmla="*/ -1511 h 3916"/>
                            <a:gd name="T68" fmla="+- 0 11497 6240"/>
                            <a:gd name="T69" fmla="*/ T68 w 5760"/>
                            <a:gd name="T70" fmla="+- 0 -1499 -1516"/>
                            <a:gd name="T71" fmla="*/ -1499 h 3916"/>
                            <a:gd name="T72" fmla="+- 0 11567 6240"/>
                            <a:gd name="T73" fmla="*/ T72 w 5760"/>
                            <a:gd name="T74" fmla="+- 0 -1478 -1516"/>
                            <a:gd name="T75" fmla="*/ -1478 h 3916"/>
                            <a:gd name="T76" fmla="+- 0 11634 6240"/>
                            <a:gd name="T77" fmla="*/ T76 w 5760"/>
                            <a:gd name="T78" fmla="+- 0 -1450 -1516"/>
                            <a:gd name="T79" fmla="*/ -1450 h 3916"/>
                            <a:gd name="T80" fmla="+- 0 11697 6240"/>
                            <a:gd name="T81" fmla="*/ T80 w 5760"/>
                            <a:gd name="T82" fmla="+- 0 -1414 -1516"/>
                            <a:gd name="T83" fmla="*/ -1414 h 3916"/>
                            <a:gd name="T84" fmla="+- 0 11756 6240"/>
                            <a:gd name="T85" fmla="*/ T84 w 5760"/>
                            <a:gd name="T86" fmla="+- 0 -1372 -1516"/>
                            <a:gd name="T87" fmla="*/ -1372 h 3916"/>
                            <a:gd name="T88" fmla="+- 0 11809 6240"/>
                            <a:gd name="T89" fmla="*/ T88 w 5760"/>
                            <a:gd name="T90" fmla="+- 0 -1325 -1516"/>
                            <a:gd name="T91" fmla="*/ -1325 h 3916"/>
                            <a:gd name="T92" fmla="+- 0 11857 6240"/>
                            <a:gd name="T93" fmla="*/ T92 w 5760"/>
                            <a:gd name="T94" fmla="+- 0 -1271 -1516"/>
                            <a:gd name="T95" fmla="*/ -1271 h 3916"/>
                            <a:gd name="T96" fmla="+- 0 11898 6240"/>
                            <a:gd name="T97" fmla="*/ T96 w 5760"/>
                            <a:gd name="T98" fmla="+- 0 -1213 -1516"/>
                            <a:gd name="T99" fmla="*/ -1213 h 3916"/>
                            <a:gd name="T100" fmla="+- 0 11934 6240"/>
                            <a:gd name="T101" fmla="*/ T100 w 5760"/>
                            <a:gd name="T102" fmla="+- 0 -1150 -1516"/>
                            <a:gd name="T103" fmla="*/ -1150 h 3916"/>
                            <a:gd name="T104" fmla="+- 0 11962 6240"/>
                            <a:gd name="T105" fmla="*/ T104 w 5760"/>
                            <a:gd name="T106" fmla="+- 0 -1083 -1516"/>
                            <a:gd name="T107" fmla="*/ -1083 h 3916"/>
                            <a:gd name="T108" fmla="+- 0 11983 6240"/>
                            <a:gd name="T109" fmla="*/ T108 w 5760"/>
                            <a:gd name="T110" fmla="+- 0 -1013 -1516"/>
                            <a:gd name="T111" fmla="*/ -1013 h 3916"/>
                            <a:gd name="T112" fmla="+- 0 11996 6240"/>
                            <a:gd name="T113" fmla="*/ T112 w 5760"/>
                            <a:gd name="T114" fmla="+- 0 -939 -1516"/>
                            <a:gd name="T115" fmla="*/ -939 h 3916"/>
                            <a:gd name="T116" fmla="+- 0 12000 6240"/>
                            <a:gd name="T117" fmla="*/ T116 w 5760"/>
                            <a:gd name="T118" fmla="+- 0 -863 -1516"/>
                            <a:gd name="T119" fmla="*/ -863 h 3916"/>
                            <a:gd name="T120" fmla="+- 0 12000 6240"/>
                            <a:gd name="T121" fmla="*/ T120 w 5760"/>
                            <a:gd name="T122" fmla="+- 0 1747 -1516"/>
                            <a:gd name="T123" fmla="*/ 1747 h 3916"/>
                            <a:gd name="T124" fmla="+- 0 11996 6240"/>
                            <a:gd name="T125" fmla="*/ T124 w 5760"/>
                            <a:gd name="T126" fmla="+- 0 1824 -1516"/>
                            <a:gd name="T127" fmla="*/ 1824 h 3916"/>
                            <a:gd name="T128" fmla="+- 0 11983 6240"/>
                            <a:gd name="T129" fmla="*/ T128 w 5760"/>
                            <a:gd name="T130" fmla="+- 0 1897 -1516"/>
                            <a:gd name="T131" fmla="*/ 1897 h 3916"/>
                            <a:gd name="T132" fmla="+- 0 11962 6240"/>
                            <a:gd name="T133" fmla="*/ T132 w 5760"/>
                            <a:gd name="T134" fmla="+- 0 1968 -1516"/>
                            <a:gd name="T135" fmla="*/ 1968 h 3916"/>
                            <a:gd name="T136" fmla="+- 0 11934 6240"/>
                            <a:gd name="T137" fmla="*/ T136 w 5760"/>
                            <a:gd name="T138" fmla="+- 0 2034 -1516"/>
                            <a:gd name="T139" fmla="*/ 2034 h 3916"/>
                            <a:gd name="T140" fmla="+- 0 11898 6240"/>
                            <a:gd name="T141" fmla="*/ T140 w 5760"/>
                            <a:gd name="T142" fmla="+- 0 2097 -1516"/>
                            <a:gd name="T143" fmla="*/ 2097 h 3916"/>
                            <a:gd name="T144" fmla="+- 0 11857 6240"/>
                            <a:gd name="T145" fmla="*/ T144 w 5760"/>
                            <a:gd name="T146" fmla="+- 0 2156 -1516"/>
                            <a:gd name="T147" fmla="*/ 2156 h 3916"/>
                            <a:gd name="T148" fmla="+- 0 11809 6240"/>
                            <a:gd name="T149" fmla="*/ T148 w 5760"/>
                            <a:gd name="T150" fmla="+- 0 2209 -1516"/>
                            <a:gd name="T151" fmla="*/ 2209 h 3916"/>
                            <a:gd name="T152" fmla="+- 0 11756 6240"/>
                            <a:gd name="T153" fmla="*/ T152 w 5760"/>
                            <a:gd name="T154" fmla="+- 0 2257 -1516"/>
                            <a:gd name="T155" fmla="*/ 2257 h 3916"/>
                            <a:gd name="T156" fmla="+- 0 11697 6240"/>
                            <a:gd name="T157" fmla="*/ T156 w 5760"/>
                            <a:gd name="T158" fmla="+- 0 2299 -1516"/>
                            <a:gd name="T159" fmla="*/ 2299 h 3916"/>
                            <a:gd name="T160" fmla="+- 0 11634 6240"/>
                            <a:gd name="T161" fmla="*/ T160 w 5760"/>
                            <a:gd name="T162" fmla="+- 0 2334 -1516"/>
                            <a:gd name="T163" fmla="*/ 2334 h 3916"/>
                            <a:gd name="T164" fmla="+- 0 11567 6240"/>
                            <a:gd name="T165" fmla="*/ T164 w 5760"/>
                            <a:gd name="T166" fmla="+- 0 2362 -1516"/>
                            <a:gd name="T167" fmla="*/ 2362 h 3916"/>
                            <a:gd name="T168" fmla="+- 0 11497 6240"/>
                            <a:gd name="T169" fmla="*/ T168 w 5760"/>
                            <a:gd name="T170" fmla="+- 0 2383 -1516"/>
                            <a:gd name="T171" fmla="*/ 2383 h 3916"/>
                            <a:gd name="T172" fmla="+- 0 11423 6240"/>
                            <a:gd name="T173" fmla="*/ T172 w 5760"/>
                            <a:gd name="T174" fmla="+- 0 2396 -1516"/>
                            <a:gd name="T175" fmla="*/ 2396 h 3916"/>
                            <a:gd name="T176" fmla="+- 0 11347 6240"/>
                            <a:gd name="T177" fmla="*/ T176 w 5760"/>
                            <a:gd name="T178" fmla="+- 0 2400 -1516"/>
                            <a:gd name="T179" fmla="*/ 2400 h 3916"/>
                            <a:gd name="T180" fmla="+- 0 6893 6240"/>
                            <a:gd name="T181" fmla="*/ T180 w 5760"/>
                            <a:gd name="T182" fmla="+- 0 2400 -1516"/>
                            <a:gd name="T183" fmla="*/ 2400 h 3916"/>
                            <a:gd name="T184" fmla="+- 0 6817 6240"/>
                            <a:gd name="T185" fmla="*/ T184 w 5760"/>
                            <a:gd name="T186" fmla="+- 0 2396 -1516"/>
                            <a:gd name="T187" fmla="*/ 2396 h 3916"/>
                            <a:gd name="T188" fmla="+- 0 6743 6240"/>
                            <a:gd name="T189" fmla="*/ T188 w 5760"/>
                            <a:gd name="T190" fmla="+- 0 2383 -1516"/>
                            <a:gd name="T191" fmla="*/ 2383 h 3916"/>
                            <a:gd name="T192" fmla="+- 0 6673 6240"/>
                            <a:gd name="T193" fmla="*/ T192 w 5760"/>
                            <a:gd name="T194" fmla="+- 0 2362 -1516"/>
                            <a:gd name="T195" fmla="*/ 2362 h 3916"/>
                            <a:gd name="T196" fmla="+- 0 6606 6240"/>
                            <a:gd name="T197" fmla="*/ T196 w 5760"/>
                            <a:gd name="T198" fmla="+- 0 2334 -1516"/>
                            <a:gd name="T199" fmla="*/ 2334 h 3916"/>
                            <a:gd name="T200" fmla="+- 0 6543 6240"/>
                            <a:gd name="T201" fmla="*/ T200 w 5760"/>
                            <a:gd name="T202" fmla="+- 0 2299 -1516"/>
                            <a:gd name="T203" fmla="*/ 2299 h 3916"/>
                            <a:gd name="T204" fmla="+- 0 6484 6240"/>
                            <a:gd name="T205" fmla="*/ T204 w 5760"/>
                            <a:gd name="T206" fmla="+- 0 2257 -1516"/>
                            <a:gd name="T207" fmla="*/ 2257 h 3916"/>
                            <a:gd name="T208" fmla="+- 0 6431 6240"/>
                            <a:gd name="T209" fmla="*/ T208 w 5760"/>
                            <a:gd name="T210" fmla="+- 0 2209 -1516"/>
                            <a:gd name="T211" fmla="*/ 2209 h 3916"/>
                            <a:gd name="T212" fmla="+- 0 6383 6240"/>
                            <a:gd name="T213" fmla="*/ T212 w 5760"/>
                            <a:gd name="T214" fmla="+- 0 2156 -1516"/>
                            <a:gd name="T215" fmla="*/ 2156 h 3916"/>
                            <a:gd name="T216" fmla="+- 0 6342 6240"/>
                            <a:gd name="T217" fmla="*/ T216 w 5760"/>
                            <a:gd name="T218" fmla="+- 0 2097 -1516"/>
                            <a:gd name="T219" fmla="*/ 2097 h 3916"/>
                            <a:gd name="T220" fmla="+- 0 6306 6240"/>
                            <a:gd name="T221" fmla="*/ T220 w 5760"/>
                            <a:gd name="T222" fmla="+- 0 2034 -1516"/>
                            <a:gd name="T223" fmla="*/ 2034 h 3916"/>
                            <a:gd name="T224" fmla="+- 0 6278 6240"/>
                            <a:gd name="T225" fmla="*/ T224 w 5760"/>
                            <a:gd name="T226" fmla="+- 0 1968 -1516"/>
                            <a:gd name="T227" fmla="*/ 1968 h 3916"/>
                            <a:gd name="T228" fmla="+- 0 6257 6240"/>
                            <a:gd name="T229" fmla="*/ T228 w 5760"/>
                            <a:gd name="T230" fmla="+- 0 1897 -1516"/>
                            <a:gd name="T231" fmla="*/ 1897 h 3916"/>
                            <a:gd name="T232" fmla="+- 0 6244 6240"/>
                            <a:gd name="T233" fmla="*/ T232 w 5760"/>
                            <a:gd name="T234" fmla="+- 0 1824 -1516"/>
                            <a:gd name="T235" fmla="*/ 1824 h 3916"/>
                            <a:gd name="T236" fmla="+- 0 6240 6240"/>
                            <a:gd name="T237" fmla="*/ T236 w 5760"/>
                            <a:gd name="T238" fmla="+- 0 1747 -1516"/>
                            <a:gd name="T239" fmla="*/ 1747 h 3916"/>
                            <a:gd name="T240" fmla="+- 0 6240 6240"/>
                            <a:gd name="T241" fmla="*/ T240 w 5760"/>
                            <a:gd name="T242" fmla="+- 0 -863 -1516"/>
                            <a:gd name="T243" fmla="*/ -863 h 391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5760" h="3916">
                              <a:moveTo>
                                <a:pt x="0" y="653"/>
                              </a:moveTo>
                              <a:lnTo>
                                <a:pt x="4" y="577"/>
                              </a:lnTo>
                              <a:lnTo>
                                <a:pt x="17" y="503"/>
                              </a:lnTo>
                              <a:lnTo>
                                <a:pt x="38" y="433"/>
                              </a:lnTo>
                              <a:lnTo>
                                <a:pt x="66" y="366"/>
                              </a:lnTo>
                              <a:lnTo>
                                <a:pt x="102" y="303"/>
                              </a:lnTo>
                              <a:lnTo>
                                <a:pt x="143" y="245"/>
                              </a:lnTo>
                              <a:lnTo>
                                <a:pt x="191" y="191"/>
                              </a:lnTo>
                              <a:lnTo>
                                <a:pt x="244" y="144"/>
                              </a:lnTo>
                              <a:lnTo>
                                <a:pt x="303" y="102"/>
                              </a:lnTo>
                              <a:lnTo>
                                <a:pt x="366" y="66"/>
                              </a:lnTo>
                              <a:lnTo>
                                <a:pt x="433" y="38"/>
                              </a:lnTo>
                              <a:lnTo>
                                <a:pt x="503" y="17"/>
                              </a:lnTo>
                              <a:lnTo>
                                <a:pt x="577" y="5"/>
                              </a:lnTo>
                              <a:lnTo>
                                <a:pt x="653" y="0"/>
                              </a:lnTo>
                              <a:lnTo>
                                <a:pt x="5107" y="0"/>
                              </a:lnTo>
                              <a:lnTo>
                                <a:pt x="5183" y="5"/>
                              </a:lnTo>
                              <a:lnTo>
                                <a:pt x="5257" y="17"/>
                              </a:lnTo>
                              <a:lnTo>
                                <a:pt x="5327" y="38"/>
                              </a:lnTo>
                              <a:lnTo>
                                <a:pt x="5394" y="66"/>
                              </a:lnTo>
                              <a:lnTo>
                                <a:pt x="5457" y="102"/>
                              </a:lnTo>
                              <a:lnTo>
                                <a:pt x="5516" y="144"/>
                              </a:lnTo>
                              <a:lnTo>
                                <a:pt x="5569" y="191"/>
                              </a:lnTo>
                              <a:lnTo>
                                <a:pt x="5617" y="245"/>
                              </a:lnTo>
                              <a:lnTo>
                                <a:pt x="5658" y="303"/>
                              </a:lnTo>
                              <a:lnTo>
                                <a:pt x="5694" y="366"/>
                              </a:lnTo>
                              <a:lnTo>
                                <a:pt x="5722" y="433"/>
                              </a:lnTo>
                              <a:lnTo>
                                <a:pt x="5743" y="503"/>
                              </a:lnTo>
                              <a:lnTo>
                                <a:pt x="5756" y="577"/>
                              </a:lnTo>
                              <a:lnTo>
                                <a:pt x="5760" y="653"/>
                              </a:lnTo>
                              <a:lnTo>
                                <a:pt x="5760" y="3263"/>
                              </a:lnTo>
                              <a:lnTo>
                                <a:pt x="5756" y="3340"/>
                              </a:lnTo>
                              <a:lnTo>
                                <a:pt x="5743" y="3413"/>
                              </a:lnTo>
                              <a:lnTo>
                                <a:pt x="5722" y="3484"/>
                              </a:lnTo>
                              <a:lnTo>
                                <a:pt x="5694" y="3550"/>
                              </a:lnTo>
                              <a:lnTo>
                                <a:pt x="5658" y="3613"/>
                              </a:lnTo>
                              <a:lnTo>
                                <a:pt x="5617" y="3672"/>
                              </a:lnTo>
                              <a:lnTo>
                                <a:pt x="5569" y="3725"/>
                              </a:lnTo>
                              <a:lnTo>
                                <a:pt x="5516" y="3773"/>
                              </a:lnTo>
                              <a:lnTo>
                                <a:pt x="5457" y="3815"/>
                              </a:lnTo>
                              <a:lnTo>
                                <a:pt x="5394" y="3850"/>
                              </a:lnTo>
                              <a:lnTo>
                                <a:pt x="5327" y="3878"/>
                              </a:lnTo>
                              <a:lnTo>
                                <a:pt x="5257" y="3899"/>
                              </a:lnTo>
                              <a:lnTo>
                                <a:pt x="5183" y="3912"/>
                              </a:lnTo>
                              <a:lnTo>
                                <a:pt x="5107" y="3916"/>
                              </a:lnTo>
                              <a:lnTo>
                                <a:pt x="653" y="3916"/>
                              </a:lnTo>
                              <a:lnTo>
                                <a:pt x="577" y="3912"/>
                              </a:lnTo>
                              <a:lnTo>
                                <a:pt x="503" y="3899"/>
                              </a:lnTo>
                              <a:lnTo>
                                <a:pt x="433" y="3878"/>
                              </a:lnTo>
                              <a:lnTo>
                                <a:pt x="366" y="3850"/>
                              </a:lnTo>
                              <a:lnTo>
                                <a:pt x="303" y="3815"/>
                              </a:lnTo>
                              <a:lnTo>
                                <a:pt x="244" y="3773"/>
                              </a:lnTo>
                              <a:lnTo>
                                <a:pt x="191" y="3725"/>
                              </a:lnTo>
                              <a:lnTo>
                                <a:pt x="143" y="3672"/>
                              </a:lnTo>
                              <a:lnTo>
                                <a:pt x="102" y="3613"/>
                              </a:lnTo>
                              <a:lnTo>
                                <a:pt x="66" y="3550"/>
                              </a:lnTo>
                              <a:lnTo>
                                <a:pt x="38" y="3484"/>
                              </a:lnTo>
                              <a:lnTo>
                                <a:pt x="17" y="3413"/>
                              </a:lnTo>
                              <a:lnTo>
                                <a:pt x="4" y="3340"/>
                              </a:lnTo>
                              <a:lnTo>
                                <a:pt x="0" y="3263"/>
                              </a:lnTo>
                              <a:lnTo>
                                <a:pt x="0" y="653"/>
                              </a:ln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17BDCB" w14:textId="77777777" w:rsid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RXArialMT" w:eastAsiaTheme="minorHAnsi" w:hAnsi="PRXArialMT" w:cs="PRXArialMT"/>
                                <w:color w:val="304B99"/>
                                <w:sz w:val="16"/>
                                <w:szCs w:val="16"/>
                                <w:lang w:val="en-US" w:eastAsia="en-US"/>
                              </w:rPr>
                              <w:t xml:space="preserve"> </w:t>
                            </w:r>
                            <w:r w:rsidRPr="00E716EC"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14:paraId="74D8DEB3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2"/>
                                <w:szCs w:val="20"/>
                              </w:rPr>
                            </w:pPr>
                            <w:r w:rsidRPr="00E716EC">
                              <w:rPr>
                                <w:rFonts w:ascii="Calibri Light"/>
                                <w:color w:val="1F497D"/>
                                <w:sz w:val="22"/>
                                <w:szCs w:val="20"/>
                              </w:rPr>
                              <w:t>For any inquiry or assistance call</w:t>
                            </w:r>
                            <w:r w:rsidRPr="00E716EC">
                              <w:rPr>
                                <w:rFonts w:ascii="Calibri Light"/>
                                <w:color w:val="1F497D"/>
                                <w:sz w:val="22"/>
                                <w:szCs w:val="20"/>
                              </w:rPr>
                              <w:t> </w:t>
                            </w:r>
                            <w:r w:rsidRPr="00E716EC">
                              <w:rPr>
                                <w:rFonts w:ascii="Calibri Light"/>
                                <w:color w:val="1F497D"/>
                                <w:sz w:val="22"/>
                                <w:szCs w:val="20"/>
                              </w:rPr>
                              <w:t>:</w:t>
                            </w:r>
                          </w:p>
                          <w:p w14:paraId="3EE45D95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b/>
                                <w:color w:val="1F497D"/>
                                <w:sz w:val="32"/>
                                <w:szCs w:val="20"/>
                              </w:rPr>
                            </w:pPr>
                            <w:r>
                              <w:rPr>
                                <w:rFonts w:ascii="Calibri Light"/>
                                <w:b/>
                                <w:color w:val="1F497D"/>
                                <w:sz w:val="32"/>
                                <w:szCs w:val="20"/>
                              </w:rPr>
                              <w:t xml:space="preserve">                </w:t>
                            </w:r>
                            <w:r w:rsidR="008B4B8A">
                              <w:rPr>
                                <w:rFonts w:ascii="Calibri Light"/>
                                <w:b/>
                                <w:color w:val="1F497D"/>
                                <w:sz w:val="32"/>
                                <w:szCs w:val="20"/>
                              </w:rPr>
                              <w:t>1-877-303-7750</w:t>
                            </w:r>
                          </w:p>
                          <w:p w14:paraId="59E6EDFA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14:paraId="0B44694A" w14:textId="77777777" w:rsid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  <w:r w:rsidRPr="00E716EC"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  <w:t xml:space="preserve">This card does not guarantee coverage. To verify </w:t>
                            </w:r>
                            <w:proofErr w:type="gramStart"/>
                            <w:r w:rsidRPr="00E716EC"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  <w:t>benefits:</w:t>
                            </w:r>
                            <w:proofErr w:type="gramEnd"/>
                          </w:p>
                          <w:p w14:paraId="5A87EAB6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14:paraId="2B44361D" w14:textId="77777777" w:rsidR="00E716EC" w:rsidRPr="00DB7B42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b/>
                                <w:color w:val="1F497D"/>
                              </w:rPr>
                            </w:pPr>
                            <w:r w:rsidRPr="00DB7B42">
                              <w:rPr>
                                <w:rFonts w:ascii="Calibri Light"/>
                                <w:b/>
                                <w:color w:val="1F497D"/>
                              </w:rPr>
                              <w:t xml:space="preserve">Medical </w:t>
                            </w:r>
                            <w:proofErr w:type="gramStart"/>
                            <w:r w:rsidRPr="00DB7B42">
                              <w:rPr>
                                <w:rFonts w:ascii="Calibri Light"/>
                                <w:b/>
                                <w:color w:val="1F497D"/>
                              </w:rPr>
                              <w:t>Providers:</w:t>
                            </w:r>
                            <w:proofErr w:type="gramEnd"/>
                            <w:r w:rsidRPr="00DB7B42">
                              <w:rPr>
                                <w:rFonts w:ascii="Calibri Light"/>
                                <w:b/>
                                <w:color w:val="1F497D"/>
                              </w:rPr>
                              <w:t xml:space="preserve"> </w:t>
                            </w:r>
                          </w:p>
                          <w:p w14:paraId="72DCC2E2" w14:textId="77777777" w:rsidR="00E716EC" w:rsidRPr="00DB7B42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</w:rPr>
                            </w:pPr>
                            <w:r w:rsidRPr="00DB7B42">
                              <w:rPr>
                                <w:rFonts w:ascii="Calibri Light"/>
                                <w:color w:val="1F497D"/>
                              </w:rPr>
                              <w:t xml:space="preserve">Medical </w:t>
                            </w:r>
                            <w:proofErr w:type="gramStart"/>
                            <w:r w:rsidRPr="00DB7B42">
                              <w:rPr>
                                <w:rFonts w:ascii="Calibri Light"/>
                                <w:color w:val="1F497D"/>
                              </w:rPr>
                              <w:t>Claims:</w:t>
                            </w:r>
                            <w:proofErr w:type="gramEnd"/>
                            <w:r w:rsidRPr="00DB7B42">
                              <w:rPr>
                                <w:rFonts w:ascii="Calibri Light"/>
                                <w:color w:val="1F497D"/>
                              </w:rPr>
                              <w:t xml:space="preserve"> United</w:t>
                            </w:r>
                            <w:r w:rsidR="00343A81" w:rsidRPr="00DB7B42">
                              <w:rPr>
                                <w:rFonts w:ascii="Calibri Light"/>
                                <w:color w:val="1F497D"/>
                              </w:rPr>
                              <w:t>Healthcare Global, PO Box 30526, Salt Lake City, UT 84130-0526</w:t>
                            </w:r>
                          </w:p>
                          <w:p w14:paraId="1A2D5BD4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  <w:p w14:paraId="59289414" w14:textId="77777777" w:rsidR="00E716EC" w:rsidRPr="00E716EC" w:rsidRDefault="00E716EC" w:rsidP="00E716E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alibri Light"/>
                                <w:color w:val="1F497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8E866" id="Freeform 28" o:spid="_x0000_s1026" style="position:absolute;left:0;text-align:left;margin-left:278.15pt;margin-top:3.15pt;width:4in;height:19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60,391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" adj="-11796480,,5400" path="m,653l4,577,17,503,38,433,66,366r36,-63l143,245r48,-54l244,144r59,-42l366,66,433,38,503,17,577,5,653,,5107,r76,5l5257,17r70,21l5394,66r63,36l5516,144r53,47l5617,245r41,58l5694,366r28,67l5743,503r13,74l5760,653r,2610l5756,3340r-13,73l5722,3484r-28,66l5658,3613r-41,59l5569,3725r-53,48l5457,3815r-63,35l5327,3878r-70,21l5183,3912r-76,4l653,3916r-76,-4l503,3899r-70,-21l366,3850r-63,-35l244,3773r-53,-48l143,3672r-41,-59l66,3550,38,3484,17,3413,4,3340,,3263,,653xe" filled="f" strokeweight="1.5pt">
                <v:stroke dashstyle="3 1" joinstyle="round"/>
                <v:formulas/>
                <v:path arrowok="t" o:connecttype="custom" o:connectlocs="0,-548005;2540,-596265;10795,-643255;24130,-687705;41910,-730250;64770,-770255;90805,-807085;121285,-841375;154940,-871220;192405,-897890;232410,-920750;274955,-938530;319405,-951865;366395,-959485;414655,-962660;3242945,-962660;3291205,-959485;3338195,-951865;3382645,-938530;3425190,-920750;3465195,-897890;3502660,-871220;3536315,-841375;3566795,-807085;3592830,-770255;3615690,-730250;3633470,-687705;3646805,-643255;3655060,-596265;3657600,-548005;3657600,1109345;3655060,1158240;3646805,1204595;3633470,1249680;3615690,1291590;3592830,1331595;3566795,1369060;3536315,1402715;3502660,1433195;3465195,1459865;3425190,1482090;3382645,1499870;3338195,1513205;3291205,1521460;3242945,1524000;414655,1524000;366395,1521460;319405,1513205;274955,1499870;232410,1482090;192405,1459865;154940,1433195;121285,1402715;90805,1369060;64770,1331595;41910,1291590;24130,1249680;10795,1204595;2540,1158240;0,1109345;0,-548005" o:connectangles="0,0,0,0,0,0,0,0,0,0,0,0,0,0,0,0,0,0,0,0,0,0,0,0,0,0,0,0,0,0,0,0,0,0,0,0,0,0,0,0,0,0,0,0,0,0,0,0,0,0,0,0,0,0,0,0,0,0,0,0,0" textboxrect="0,0,5760,3916"/>
                <v:textbox>
                  <w:txbxContent>
                    <w:p w14:paraId="4717BDCB" w14:textId="77777777" w:rsid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  <w:r>
                        <w:rPr>
                          <w:rFonts w:ascii="PRXArialMT" w:eastAsiaTheme="minorHAnsi" w:hAnsi="PRXArialMT" w:cs="PRXArialMT"/>
                          <w:color w:val="304B99"/>
                          <w:sz w:val="16"/>
                          <w:szCs w:val="16"/>
                          <w:lang w:val="en-US" w:eastAsia="en-US"/>
                        </w:rPr>
                        <w:t xml:space="preserve"> </w:t>
                      </w:r>
                      <w:r w:rsidRPr="00E716EC"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  <w:t xml:space="preserve">      </w:t>
                      </w:r>
                    </w:p>
                    <w:p w14:paraId="74D8DEB3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2"/>
                          <w:szCs w:val="20"/>
                        </w:rPr>
                      </w:pPr>
                      <w:r w:rsidRPr="00E716EC">
                        <w:rPr>
                          <w:rFonts w:ascii="Calibri Light"/>
                          <w:color w:val="1F497D"/>
                          <w:sz w:val="22"/>
                          <w:szCs w:val="20"/>
                        </w:rPr>
                        <w:t>For any inquiry or assistance call</w:t>
                      </w:r>
                      <w:r w:rsidRPr="00E716EC">
                        <w:rPr>
                          <w:rFonts w:ascii="Calibri Light"/>
                          <w:color w:val="1F497D"/>
                          <w:sz w:val="22"/>
                          <w:szCs w:val="20"/>
                        </w:rPr>
                        <w:t> </w:t>
                      </w:r>
                      <w:r w:rsidRPr="00E716EC">
                        <w:rPr>
                          <w:rFonts w:ascii="Calibri Light"/>
                          <w:color w:val="1F497D"/>
                          <w:sz w:val="22"/>
                          <w:szCs w:val="20"/>
                        </w:rPr>
                        <w:t>:</w:t>
                      </w:r>
                    </w:p>
                    <w:p w14:paraId="3EE45D95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b/>
                          <w:color w:val="1F497D"/>
                          <w:sz w:val="32"/>
                          <w:szCs w:val="20"/>
                        </w:rPr>
                      </w:pPr>
                      <w:r>
                        <w:rPr>
                          <w:rFonts w:ascii="Calibri Light"/>
                          <w:b/>
                          <w:color w:val="1F497D"/>
                          <w:sz w:val="32"/>
                          <w:szCs w:val="20"/>
                        </w:rPr>
                        <w:t xml:space="preserve">                </w:t>
                      </w:r>
                      <w:r w:rsidR="008B4B8A">
                        <w:rPr>
                          <w:rFonts w:ascii="Calibri Light"/>
                          <w:b/>
                          <w:color w:val="1F497D"/>
                          <w:sz w:val="32"/>
                          <w:szCs w:val="20"/>
                        </w:rPr>
                        <w:t>1-877-303-7750</w:t>
                      </w:r>
                    </w:p>
                    <w:p w14:paraId="59E6EDFA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</w:p>
                    <w:p w14:paraId="0B44694A" w14:textId="77777777" w:rsid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  <w:r w:rsidRPr="00E716EC"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  <w:t xml:space="preserve">This card does not guarantee coverage. To verify </w:t>
                      </w:r>
                      <w:proofErr w:type="gramStart"/>
                      <w:r w:rsidRPr="00E716EC"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  <w:t>benefits:</w:t>
                      </w:r>
                      <w:proofErr w:type="gramEnd"/>
                    </w:p>
                    <w:p w14:paraId="5A87EAB6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</w:p>
                    <w:p w14:paraId="2B44361D" w14:textId="77777777" w:rsidR="00E716EC" w:rsidRPr="00DB7B42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b/>
                          <w:color w:val="1F497D"/>
                        </w:rPr>
                      </w:pPr>
                      <w:r w:rsidRPr="00DB7B42">
                        <w:rPr>
                          <w:rFonts w:ascii="Calibri Light"/>
                          <w:b/>
                          <w:color w:val="1F497D"/>
                        </w:rPr>
                        <w:t xml:space="preserve">Medical </w:t>
                      </w:r>
                      <w:proofErr w:type="gramStart"/>
                      <w:r w:rsidRPr="00DB7B42">
                        <w:rPr>
                          <w:rFonts w:ascii="Calibri Light"/>
                          <w:b/>
                          <w:color w:val="1F497D"/>
                        </w:rPr>
                        <w:t>Providers:</w:t>
                      </w:r>
                      <w:proofErr w:type="gramEnd"/>
                      <w:r w:rsidRPr="00DB7B42">
                        <w:rPr>
                          <w:rFonts w:ascii="Calibri Light"/>
                          <w:b/>
                          <w:color w:val="1F497D"/>
                        </w:rPr>
                        <w:t xml:space="preserve"> </w:t>
                      </w:r>
                    </w:p>
                    <w:p w14:paraId="72DCC2E2" w14:textId="77777777" w:rsidR="00E716EC" w:rsidRPr="00DB7B42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</w:rPr>
                      </w:pPr>
                      <w:r w:rsidRPr="00DB7B42">
                        <w:rPr>
                          <w:rFonts w:ascii="Calibri Light"/>
                          <w:color w:val="1F497D"/>
                        </w:rPr>
                        <w:t xml:space="preserve">Medical </w:t>
                      </w:r>
                      <w:proofErr w:type="gramStart"/>
                      <w:r w:rsidRPr="00DB7B42">
                        <w:rPr>
                          <w:rFonts w:ascii="Calibri Light"/>
                          <w:color w:val="1F497D"/>
                        </w:rPr>
                        <w:t>Claims:</w:t>
                      </w:r>
                      <w:proofErr w:type="gramEnd"/>
                      <w:r w:rsidRPr="00DB7B42">
                        <w:rPr>
                          <w:rFonts w:ascii="Calibri Light"/>
                          <w:color w:val="1F497D"/>
                        </w:rPr>
                        <w:t xml:space="preserve"> United</w:t>
                      </w:r>
                      <w:r w:rsidR="00343A81" w:rsidRPr="00DB7B42">
                        <w:rPr>
                          <w:rFonts w:ascii="Calibri Light"/>
                          <w:color w:val="1F497D"/>
                        </w:rPr>
                        <w:t>Healthcare Global, PO Box 30526, Salt Lake City, UT 84130-0526</w:t>
                      </w:r>
                    </w:p>
                    <w:p w14:paraId="1A2D5BD4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</w:p>
                    <w:p w14:paraId="59289414" w14:textId="77777777" w:rsidR="00E716EC" w:rsidRPr="00E716EC" w:rsidRDefault="00E716EC" w:rsidP="00E716EC">
                      <w:pPr>
                        <w:autoSpaceDE w:val="0"/>
                        <w:autoSpaceDN w:val="0"/>
                        <w:adjustRightInd w:val="0"/>
                        <w:rPr>
                          <w:rFonts w:ascii="Calibri Light"/>
                          <w:color w:val="1F497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7207" w:rsidRPr="00962308">
        <w:rPr>
          <w:rFonts w:ascii="Arial" w:hAnsi="Arial" w:cs="Arial"/>
          <w:b/>
          <w:noProof/>
          <w:sz w:val="20"/>
          <w:szCs w:val="20"/>
          <w:lang w:val="en-US" w:eastAsia="en-US"/>
        </w:rPr>
        <w:t xml:space="preserve">    </w:t>
      </w:r>
      <w:r w:rsidR="00F676A2"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  <w:r w:rsidR="00F676A2"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</w:p>
    <w:p w14:paraId="5333536B" w14:textId="77777777" w:rsidR="007848BC" w:rsidRDefault="000A3C76" w:rsidP="00F676A2">
      <w:pPr>
        <w:tabs>
          <w:tab w:val="left" w:pos="1080"/>
          <w:tab w:val="left" w:pos="1905"/>
        </w:tabs>
        <w:jc w:val="both"/>
        <w:rPr>
          <w:rFonts w:ascii="Arial" w:hAnsi="Arial" w:cs="Arial"/>
          <w:b/>
          <w:noProof/>
          <w:sz w:val="20"/>
          <w:szCs w:val="20"/>
          <w:lang w:val="en-US" w:eastAsia="en-US"/>
        </w:r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  <w:r w:rsidR="00DE4257">
        <w:rPr>
          <w:noProof/>
        </w:rPr>
        <w:drawing>
          <wp:anchor distT="0" distB="0" distL="114300" distR="114300" simplePos="0" relativeHeight="251662336" behindDoc="0" locked="0" layoutInCell="1" allowOverlap="1" wp14:anchorId="78A1CE3F" wp14:editId="72722EA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47825" cy="308610"/>
            <wp:effectExtent l="0" t="0" r="0" b="0"/>
            <wp:wrapNone/>
            <wp:docPr id="3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0861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F676A2"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</w:p>
    <w:p w14:paraId="7314012A" w14:textId="77777777" w:rsidR="00E716EC" w:rsidRDefault="00C77207" w:rsidP="00E716EC">
      <w:pPr>
        <w:tabs>
          <w:tab w:val="left" w:pos="5952"/>
        </w:tabs>
        <w:jc w:val="both"/>
        <w:rPr>
          <w:rFonts w:ascii="Arial" w:hAnsi="Arial" w:cs="Arial"/>
          <w:b/>
          <w:noProof/>
          <w:sz w:val="20"/>
          <w:szCs w:val="20"/>
          <w:lang w:val="en-US" w:eastAsia="en-US"/>
        </w:r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w:t xml:space="preserve">    </w:t>
      </w:r>
      <w:r w:rsidR="00E716EC"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</w:p>
    <w:p w14:paraId="617DAB88" w14:textId="77777777" w:rsidR="007848BC" w:rsidRDefault="00E716EC" w:rsidP="00E716EC">
      <w:pPr>
        <w:tabs>
          <w:tab w:val="left" w:pos="5952"/>
        </w:tabs>
        <w:jc w:val="both"/>
        <w:rPr>
          <w:rFonts w:ascii="Arial" w:hAnsi="Arial" w:cs="Arial"/>
          <w:b/>
          <w:noProof/>
          <w:sz w:val="20"/>
          <w:szCs w:val="20"/>
          <w:lang w:val="en-US" w:eastAsia="en-US"/>
        </w:r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w:tab/>
      </w:r>
    </w:p>
    <w:p w14:paraId="2D2A633D" w14:textId="77777777" w:rsidR="007848BC" w:rsidRPr="007848BC" w:rsidRDefault="007848BC" w:rsidP="007848BC">
      <w:pPr>
        <w:jc w:val="both"/>
        <w:rPr>
          <w:sz w:val="20"/>
          <w:szCs w:val="20"/>
        </w:rPr>
      </w:pPr>
      <w:r w:rsidRPr="007848BC">
        <w:rPr>
          <w:rFonts w:ascii="Calibri Light"/>
          <w:color w:val="1F497D"/>
          <w:sz w:val="20"/>
          <w:szCs w:val="20"/>
        </w:rPr>
        <w:t xml:space="preserve">Health Plan </w:t>
      </w:r>
      <w:r w:rsidRPr="007848BC">
        <w:rPr>
          <w:rFonts w:ascii="Calibri Light"/>
          <w:sz w:val="20"/>
          <w:szCs w:val="20"/>
        </w:rPr>
        <w:t xml:space="preserve">(80840) </w:t>
      </w:r>
      <w:r w:rsidRPr="000E51A5">
        <w:rPr>
          <w:rFonts w:asciiTheme="minorHAnsi" w:hAnsiTheme="minorHAnsi" w:cstheme="minorHAnsi"/>
          <w:sz w:val="20"/>
          <w:szCs w:val="20"/>
        </w:rPr>
        <w:t>911-87</w:t>
      </w:r>
      <w:r w:rsidR="004E4C04" w:rsidRPr="000E51A5">
        <w:rPr>
          <w:rFonts w:asciiTheme="minorHAnsi" w:hAnsiTheme="minorHAnsi" w:cstheme="minorHAnsi"/>
          <w:sz w:val="20"/>
          <w:szCs w:val="20"/>
        </w:rPr>
        <w:t>601</w:t>
      </w:r>
      <w:r w:rsidRPr="000E51A5">
        <w:rPr>
          <w:rFonts w:asciiTheme="minorHAnsi" w:hAnsiTheme="minorHAnsi" w:cstheme="minorHAnsi"/>
          <w:sz w:val="20"/>
          <w:szCs w:val="20"/>
        </w:rPr>
        <w:t>-04</w:t>
      </w:r>
    </w:p>
    <w:p w14:paraId="4E2DE50A" w14:textId="77777777" w:rsidR="007848BC" w:rsidRPr="007848BC" w:rsidRDefault="007848BC" w:rsidP="007848BC">
      <w:pPr>
        <w:tabs>
          <w:tab w:val="left" w:pos="2983"/>
        </w:tabs>
        <w:rPr>
          <w:rFonts w:ascii="Calibri Light"/>
          <w:color w:val="1F497D"/>
          <w:sz w:val="20"/>
          <w:szCs w:val="20"/>
        </w:rPr>
      </w:pPr>
      <w:r w:rsidRPr="007848BC">
        <w:rPr>
          <w:rFonts w:ascii="Calibri Light"/>
          <w:color w:val="1F497D"/>
          <w:sz w:val="20"/>
          <w:szCs w:val="20"/>
        </w:rPr>
        <w:t xml:space="preserve">UnitedHealthcare        </w:t>
      </w:r>
      <w:r>
        <w:rPr>
          <w:rFonts w:ascii="Calibri Light"/>
          <w:color w:val="1F497D"/>
          <w:sz w:val="20"/>
          <w:szCs w:val="20"/>
        </w:rPr>
        <w:t xml:space="preserve">                         </w:t>
      </w:r>
      <w:r w:rsidRPr="007848BC">
        <w:rPr>
          <w:rFonts w:ascii="Calibri Light"/>
          <w:color w:val="1F497D"/>
          <w:sz w:val="20"/>
          <w:szCs w:val="20"/>
        </w:rPr>
        <w:t>UnitedHealthcare</w:t>
      </w:r>
    </w:p>
    <w:p w14:paraId="51B88E38" w14:textId="0935E49A" w:rsidR="007848BC" w:rsidRPr="007848BC" w:rsidRDefault="007848BC" w:rsidP="00E716EC">
      <w:pPr>
        <w:pStyle w:val="Form1"/>
      </w:pPr>
      <w:r w:rsidRPr="00E716EC">
        <w:rPr>
          <w:rFonts w:ascii="Calibri Light" w:hAnsi="Times New Roman" w:cs="Times New Roman"/>
          <w:noProof w:val="0"/>
          <w:color w:val="1F497D"/>
          <w:sz w:val="20"/>
          <w:lang w:val="fr-FR" w:eastAsia="fr-FR"/>
        </w:rPr>
        <w:t xml:space="preserve">Member </w:t>
      </w:r>
      <w:proofErr w:type="gramStart"/>
      <w:r w:rsidRPr="00E716EC">
        <w:rPr>
          <w:rFonts w:ascii="Calibri Light" w:hAnsi="Times New Roman" w:cs="Times New Roman"/>
          <w:noProof w:val="0"/>
          <w:color w:val="1F497D"/>
          <w:sz w:val="20"/>
          <w:lang w:val="fr-FR" w:eastAsia="fr-FR"/>
        </w:rPr>
        <w:t>ID:</w:t>
      </w:r>
      <w:proofErr w:type="gramEnd"/>
      <w:r w:rsidR="004821A9">
        <w:rPr>
          <w:rFonts w:ascii="Calibri Light" w:hAnsi="Times New Roman" w:cs="Times New Roman"/>
          <w:noProof w:val="0"/>
          <w:color w:val="1F497D"/>
          <w:sz w:val="20"/>
          <w:lang w:val="fr-FR" w:eastAsia="fr-FR"/>
        </w:rPr>
        <w:t xml:space="preserve"> </w:t>
      </w:r>
      <w:r w:rsidR="00FB23DA" w:rsidRPr="00FB23DA">
        <w:t>917</w:t>
      </w:r>
      <w:r w:rsidR="00E716EC" w:rsidRPr="00DB7B42">
        <w:fldChar w:fldCharType="begin"/>
      </w:r>
      <w:r w:rsidR="00E716EC" w:rsidRPr="00DB7B42">
        <w:instrText xml:space="preserve"> MemberID </w:instrText>
      </w:r>
      <w:r w:rsidR="00E716EC" w:rsidRPr="00DB7B42">
        <w:fldChar w:fldCharType="separate"/>
      </w:r>
      <w:r w:rsidR="0040044A">
        <w:t xml:space="preserve">     </w:t>
      </w:r>
      <w:r w:rsidR="00E716EC" w:rsidRPr="00DB7B42">
        <w:fldChar w:fldCharType="end"/>
      </w:r>
      <w:r w:rsidRPr="007848BC">
        <w:t xml:space="preserve">            </w:t>
      </w:r>
      <w:r w:rsidR="00E716EC">
        <w:t xml:space="preserve"> </w:t>
      </w:r>
      <w:r w:rsidR="004821A9">
        <w:t xml:space="preserve"> </w:t>
      </w:r>
      <w:r w:rsidRPr="00E716EC">
        <w:rPr>
          <w:rFonts w:ascii="Calibri Light" w:hAnsi="Times New Roman" w:cs="Times New Roman"/>
          <w:noProof w:val="0"/>
          <w:color w:val="1F497D"/>
          <w:sz w:val="20"/>
          <w:lang w:val="fr-FR" w:eastAsia="fr-FR"/>
        </w:rPr>
        <w:t>Group Number:</w:t>
      </w:r>
      <w:r w:rsidRPr="007848BC">
        <w:t xml:space="preserve"> </w:t>
      </w:r>
      <w:r w:rsidR="004C7FB3">
        <w:t>7657</w:t>
      </w:r>
      <w:r w:rsidR="00B13527">
        <w:t>0</w:t>
      </w:r>
      <w:r w:rsidR="00FB23DA">
        <w:t>170</w:t>
      </w:r>
    </w:p>
    <w:p w14:paraId="3034CF2A" w14:textId="77777777" w:rsidR="00C77207" w:rsidRPr="0029039F" w:rsidRDefault="00E716EC" w:rsidP="007848BC">
      <w:pPr>
        <w:jc w:val="both"/>
        <w:rPr>
          <w:b/>
          <w:sz w:val="12"/>
          <w:lang w:val="en-US"/>
        </w:rPr>
      </w:pP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4F944" wp14:editId="1F8B6086">
                <wp:simplePos x="0" y="0"/>
                <wp:positionH relativeFrom="column">
                  <wp:posOffset>3535680</wp:posOffset>
                </wp:positionH>
                <wp:positionV relativeFrom="paragraph">
                  <wp:posOffset>55880</wp:posOffset>
                </wp:positionV>
                <wp:extent cx="36576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3210479F" id="Straight Connector 4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pt,4.4pt" to="566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" strokecolor="#4579b8 [3044]" strokeweight="1pt"/>
            </w:pict>
          </mc:Fallback>
        </mc:AlternateContent>
      </w:r>
      <w:r w:rsidR="007848BC"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102BEB6" wp14:editId="215B1147">
                <wp:simplePos x="0" y="0"/>
                <wp:positionH relativeFrom="column">
                  <wp:posOffset>-213360</wp:posOffset>
                </wp:positionH>
                <wp:positionV relativeFrom="paragraph">
                  <wp:posOffset>61595</wp:posOffset>
                </wp:positionV>
                <wp:extent cx="36576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2E6E8098" id="Straight Connector 39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4.85pt" to="271.2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" strokecolor="#4579b8 [3044]" strokeweight="1pt"/>
            </w:pict>
          </mc:Fallback>
        </mc:AlternateContent>
      </w:r>
      <w:r w:rsidR="00067759">
        <w:rPr>
          <w:sz w:val="20"/>
          <w:szCs w:val="20"/>
          <w:lang w:val="en-US"/>
        </w:rPr>
        <w:t xml:space="preserve">                                                     </w:t>
      </w:r>
    </w:p>
    <w:p w14:paraId="74FC4968" w14:textId="77777777" w:rsidR="00C77207" w:rsidRDefault="007848BC" w:rsidP="007848BC">
      <w:pPr>
        <w:rPr>
          <w:lang w:val="en-US"/>
        </w:rPr>
      </w:pPr>
      <w:proofErr w:type="gramStart"/>
      <w:r w:rsidRPr="007848BC">
        <w:rPr>
          <w:rFonts w:ascii="Calibri Light"/>
          <w:color w:val="1F497D"/>
          <w:sz w:val="20"/>
          <w:szCs w:val="20"/>
        </w:rPr>
        <w:t>Member:</w:t>
      </w:r>
      <w:proofErr w:type="gramEnd"/>
      <w:r>
        <w:rPr>
          <w:rFonts w:ascii="Calibri Light"/>
          <w:color w:val="1F497D"/>
          <w:sz w:val="20"/>
          <w:szCs w:val="20"/>
        </w:rPr>
        <w:t xml:space="preserve">                   </w:t>
      </w:r>
      <w:r w:rsidR="00174801">
        <w:rPr>
          <w:rFonts w:ascii="Calibri Light"/>
          <w:color w:val="1F497D"/>
          <w:sz w:val="20"/>
          <w:szCs w:val="20"/>
        </w:rPr>
        <w:t xml:space="preserve">  </w:t>
      </w:r>
      <w:r>
        <w:rPr>
          <w:rFonts w:ascii="Calibri Light"/>
          <w:color w:val="1F497D"/>
          <w:sz w:val="20"/>
          <w:szCs w:val="20"/>
        </w:rPr>
        <w:t xml:space="preserve">Group Name: </w:t>
      </w:r>
      <w:r w:rsidR="005B7C6A">
        <w:rPr>
          <w:rFonts w:ascii="Calibri Light"/>
          <w:color w:val="1F497D"/>
          <w:sz w:val="20"/>
          <w:szCs w:val="20"/>
        </w:rPr>
        <w:t>UNIVERSAL ASSISTANCE</w:t>
      </w:r>
    </w:p>
    <w:p w14:paraId="0D99221B" w14:textId="3E08E4CD" w:rsidR="007848BC" w:rsidRDefault="00424950" w:rsidP="007848BC">
      <w:pPr>
        <w:pStyle w:val="Form1"/>
      </w:pPr>
      <w:r>
        <w:fldChar w:fldCharType="begin"/>
      </w:r>
      <w:r>
        <w:instrText xml:space="preserve"> FirstName </w:instrText>
      </w:r>
      <w:r>
        <w:fldChar w:fldCharType="separate"/>
      </w:r>
      <w:r w:rsidR="0040044A">
        <w:t xml:space="preserve">     </w:t>
      </w:r>
      <w:r>
        <w:fldChar w:fldCharType="end"/>
      </w:r>
      <w:r>
        <w:t xml:space="preserve"> </w:t>
      </w:r>
      <w:r>
        <w:fldChar w:fldCharType="begin"/>
      </w:r>
      <w:r>
        <w:instrText xml:space="preserve"> MiddleI </w:instrText>
      </w:r>
      <w:r>
        <w:fldChar w:fldCharType="separate"/>
      </w:r>
      <w:r w:rsidR="0040044A">
        <w:t xml:space="preserve"> </w:t>
      </w:r>
      <w:r>
        <w:fldChar w:fldCharType="end"/>
      </w:r>
      <w:r>
        <w:t xml:space="preserve"> </w:t>
      </w:r>
      <w:r>
        <w:fldChar w:fldCharType="begin"/>
      </w:r>
      <w:r>
        <w:instrText xml:space="preserve"> LastName </w:instrText>
      </w:r>
      <w:r>
        <w:fldChar w:fldCharType="separate"/>
      </w:r>
      <w:r w:rsidR="0040044A">
        <w:t xml:space="preserve">     </w:t>
      </w:r>
      <w:r>
        <w:fldChar w:fldCharType="end"/>
      </w:r>
    </w:p>
    <w:p w14:paraId="46BE1B15" w14:textId="77777777" w:rsidR="007848BC" w:rsidRDefault="007848BC" w:rsidP="007848BC">
      <w:pPr>
        <w:rPr>
          <w:lang w:val="en-US"/>
        </w:rPr>
      </w:pPr>
    </w:p>
    <w:p w14:paraId="0621D417" w14:textId="77777777" w:rsidR="007848BC" w:rsidRDefault="007848BC" w:rsidP="007848BC">
      <w:pPr>
        <w:rPr>
          <w:rFonts w:ascii="Calibri Light"/>
          <w:color w:val="1F497D"/>
          <w:sz w:val="20"/>
          <w:szCs w:val="20"/>
        </w:rPr>
      </w:pPr>
      <w:r w:rsidRPr="007848BC">
        <w:rPr>
          <w:rFonts w:ascii="Calibri Light"/>
          <w:color w:val="1F497D"/>
          <w:sz w:val="20"/>
          <w:szCs w:val="20"/>
        </w:rPr>
        <w:t xml:space="preserve">Payor </w:t>
      </w:r>
      <w:proofErr w:type="gramStart"/>
      <w:r w:rsidRPr="007848BC">
        <w:rPr>
          <w:rFonts w:ascii="Calibri Light"/>
          <w:color w:val="1F497D"/>
          <w:sz w:val="20"/>
          <w:szCs w:val="20"/>
        </w:rPr>
        <w:t>ID:</w:t>
      </w:r>
      <w:proofErr w:type="gramEnd"/>
      <w:r w:rsidRPr="007848BC">
        <w:rPr>
          <w:rFonts w:ascii="Calibri Light"/>
          <w:color w:val="1F497D"/>
          <w:sz w:val="20"/>
          <w:szCs w:val="20"/>
        </w:rPr>
        <w:t xml:space="preserve"> </w:t>
      </w:r>
      <w:r w:rsidR="00964DBA">
        <w:rPr>
          <w:rFonts w:ascii="Calibri Light"/>
          <w:color w:val="1F497D"/>
          <w:sz w:val="20"/>
          <w:szCs w:val="20"/>
        </w:rPr>
        <w:t>USN01</w:t>
      </w:r>
      <w:r w:rsidRPr="007848BC">
        <w:rPr>
          <w:rFonts w:ascii="Calibri Light"/>
          <w:color w:val="1F497D"/>
          <w:sz w:val="20"/>
          <w:szCs w:val="20"/>
        </w:rPr>
        <w:t xml:space="preserve"> </w:t>
      </w:r>
      <w:r>
        <w:rPr>
          <w:rFonts w:ascii="Calibri Light"/>
          <w:color w:val="1F497D"/>
          <w:sz w:val="20"/>
          <w:szCs w:val="20"/>
        </w:rPr>
        <w:t xml:space="preserve"> </w:t>
      </w:r>
    </w:p>
    <w:p w14:paraId="5AD23991" w14:textId="77777777" w:rsidR="007848BC" w:rsidRDefault="009F35EA" w:rsidP="009F35EA">
      <w:pPr>
        <w:tabs>
          <w:tab w:val="left" w:pos="7173"/>
        </w:tabs>
        <w:rPr>
          <w:lang w:val="en-US"/>
        </w:rPr>
      </w:pPr>
      <w:r>
        <w:rPr>
          <w:lang w:val="en-US"/>
        </w:rPr>
        <w:tab/>
      </w:r>
    </w:p>
    <w:p w14:paraId="4DF746E4" w14:textId="77777777" w:rsidR="007848BC" w:rsidRPr="007848BC" w:rsidRDefault="007848BC" w:rsidP="007848BC">
      <w:pPr>
        <w:rPr>
          <w:lang w:val="en-US"/>
        </w:rPr>
      </w:pPr>
    </w:p>
    <w:p w14:paraId="22678327" w14:textId="77777777" w:rsidR="007848BC" w:rsidRPr="007848BC" w:rsidRDefault="007848BC" w:rsidP="007848BC">
      <w:pPr>
        <w:rPr>
          <w:lang w:val="en-US"/>
        </w:rPr>
      </w:pPr>
    </w:p>
    <w:p w14:paraId="781F3F57" w14:textId="77777777" w:rsidR="007848BC" w:rsidRPr="007848BC" w:rsidRDefault="007848BC" w:rsidP="007848BC">
      <w:pPr>
        <w:rPr>
          <w:lang w:val="en-US"/>
        </w:rPr>
      </w:pPr>
    </w:p>
    <w:p w14:paraId="61CDD414" w14:textId="77777777" w:rsidR="007848BC" w:rsidRPr="007848BC" w:rsidRDefault="007848BC" w:rsidP="007848BC">
      <w:pPr>
        <w:rPr>
          <w:lang w:val="en-US"/>
        </w:rPr>
      </w:pPr>
    </w:p>
    <w:p w14:paraId="304DFDA0" w14:textId="77777777" w:rsidR="007848BC" w:rsidRPr="007848BC" w:rsidRDefault="007848BC" w:rsidP="007848BC">
      <w:pPr>
        <w:rPr>
          <w:lang w:val="en-US"/>
        </w:rPr>
      </w:pPr>
    </w:p>
    <w:p w14:paraId="3B07AE5B" w14:textId="77777777" w:rsidR="007848BC" w:rsidRPr="007848BC" w:rsidRDefault="007848BC" w:rsidP="007848BC">
      <w:pPr>
        <w:rPr>
          <w:lang w:val="en-US"/>
        </w:rPr>
      </w:pPr>
    </w:p>
    <w:p w14:paraId="30B89A9F" w14:textId="77777777" w:rsidR="00AF43FB" w:rsidRPr="007848BC" w:rsidRDefault="00AF43FB" w:rsidP="007848BC">
      <w:pPr>
        <w:tabs>
          <w:tab w:val="left" w:pos="1284"/>
        </w:tabs>
        <w:rPr>
          <w:lang w:val="en-US"/>
        </w:rPr>
      </w:pPr>
    </w:p>
    <w:sectPr w:rsidR="00AF43FB" w:rsidRPr="007848BC" w:rsidSect="00156ED3">
      <w:headerReference w:type="default" r:id="rId14"/>
      <w:footerReference w:type="default" r:id="rId15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EB7F2" w14:textId="77777777" w:rsidR="006B4C62" w:rsidRDefault="006B4C62" w:rsidP="007B0F36">
      <w:r>
        <w:separator/>
      </w:r>
    </w:p>
  </w:endnote>
  <w:endnote w:type="continuationSeparator" w:id="0">
    <w:p w14:paraId="69B57B96" w14:textId="77777777" w:rsidR="006B4C62" w:rsidRDefault="006B4C62" w:rsidP="007B0F36">
      <w:r>
        <w:continuationSeparator/>
      </w:r>
    </w:p>
  </w:endnote>
  <w:endnote w:type="continuationNotice" w:id="1">
    <w:p w14:paraId="796DFA9D" w14:textId="77777777" w:rsidR="006B4C62" w:rsidRDefault="006B4C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UPAQuantaText">
    <w:altName w:val="Centaur"/>
    <w:charset w:val="00"/>
    <w:family w:val="auto"/>
    <w:pitch w:val="variable"/>
    <w:sig w:usb0="00000003" w:usb1="00000000" w:usb2="00000000" w:usb3="00000000" w:csb0="00000001" w:csb1="00000000"/>
  </w:font>
  <w:font w:name="PRXArial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EC5F7" w14:textId="77777777" w:rsidR="00F41FDC" w:rsidRPr="003E4915" w:rsidRDefault="00F41FDC" w:rsidP="007B0F36">
    <w:pPr>
      <w:pStyle w:val="Footer"/>
      <w:jc w:val="center"/>
      <w:rPr>
        <w:rFonts w:ascii="Times New Roman" w:hAnsi="Times New Roman" w:cs="Times New Roman"/>
        <w:noProof/>
        <w:sz w:val="24"/>
        <w:szCs w:val="24"/>
        <w:lang w:val="fr-FR"/>
      </w:rPr>
    </w:pPr>
    <w:r>
      <w:fldChar w:fldCharType="begin"/>
    </w:r>
    <w:r>
      <w:instrText xml:space="preserve"> PAGE   \* MERGEFORMAT </w:instrText>
    </w:r>
    <w:r>
      <w:fldChar w:fldCharType="separate"/>
    </w:r>
    <w:r w:rsidR="004A06F7">
      <w:rPr>
        <w:noProof/>
      </w:rPr>
      <w:t>1</w:t>
    </w:r>
    <w:r>
      <w:rPr>
        <w:noProof/>
      </w:rPr>
      <w:fldChar w:fldCharType="end"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F41FDC" w:rsidRPr="00944C07" w14:paraId="3E2D57E6" w14:textId="77777777" w:rsidTr="00263010">
      <w:tc>
        <w:tcPr>
          <w:tcW w:w="11016" w:type="dxa"/>
        </w:tcPr>
        <w:p w14:paraId="71ED784F" w14:textId="77777777" w:rsidR="00F41FDC" w:rsidRDefault="00F41FDC" w:rsidP="009C4265">
          <w:pPr>
            <w:rPr>
              <w:rFonts w:ascii="Arial" w:hAnsi="Arial" w:cs="Arial"/>
              <w:b/>
              <w:color w:val="000080"/>
              <w:sz w:val="20"/>
              <w:szCs w:val="20"/>
              <w:u w:val="single"/>
              <w:lang w:val="en-US"/>
            </w:rPr>
          </w:pPr>
          <w:r w:rsidRPr="001F4D02">
            <w:rPr>
              <w:rFonts w:ascii="Arial" w:hAnsi="Arial" w:cs="Arial"/>
              <w:b/>
              <w:sz w:val="20"/>
              <w:lang w:val="en-US"/>
            </w:rPr>
            <w:t>This facsimile transmission may contain protected and privileged, highly confidential medical and/or legal information. If you are not the intended recipient, please immediately notify the sender at</w:t>
          </w:r>
          <w:r w:rsidRPr="00104E98">
            <w:rPr>
              <w:rFonts w:ascii="Arial" w:hAnsi="Arial" w:cs="Arial"/>
              <w:b/>
              <w:lang w:val="en-US"/>
            </w:rPr>
            <w:t xml:space="preserve"> </w:t>
          </w:r>
          <w:r w:rsidR="008B4B8A">
            <w:rPr>
              <w:rFonts w:ascii="Arial" w:hAnsi="Arial" w:cs="Arial"/>
              <w:b/>
              <w:sz w:val="20"/>
              <w:lang w:val="en-US"/>
            </w:rPr>
            <w:t>1-877-303-7750</w:t>
          </w:r>
          <w:r w:rsidR="007D48A2">
            <w:rPr>
              <w:rFonts w:ascii="Arial" w:hAnsi="Arial" w:cs="Arial"/>
              <w:b/>
              <w:sz w:val="20"/>
              <w:lang w:val="en-US"/>
            </w:rPr>
            <w:t xml:space="preserve">. </w:t>
          </w:r>
          <w:r w:rsidRPr="001F4D02">
            <w:rPr>
              <w:rFonts w:ascii="Arial" w:hAnsi="Arial" w:cs="Arial"/>
              <w:b/>
              <w:sz w:val="20"/>
              <w:lang w:val="en-US"/>
            </w:rPr>
            <w:t>Thank you for your help in maintaining appropriate confidentiality</w:t>
          </w:r>
          <w:r>
            <w:rPr>
              <w:rFonts w:ascii="Arial" w:hAnsi="Arial" w:cs="Arial"/>
              <w:b/>
              <w:sz w:val="20"/>
              <w:lang w:val="en-US"/>
            </w:rPr>
            <w:t>.</w:t>
          </w:r>
        </w:p>
      </w:tc>
    </w:tr>
  </w:tbl>
  <w:p w14:paraId="6C91ED4A" w14:textId="77777777" w:rsidR="00F41FDC" w:rsidRPr="007B0F36" w:rsidRDefault="00F41FDC">
    <w:pPr>
      <w:pStyle w:val="Footer"/>
      <w:rPr>
        <w:sz w:val="18"/>
      </w:rPr>
    </w:pPr>
    <w:r>
      <w:rPr>
        <w:sz w:val="18"/>
      </w:rPr>
      <w:t>FORM V</w:t>
    </w:r>
    <w:r w:rsidR="009C426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2605" w14:textId="77777777" w:rsidR="006B4C62" w:rsidRDefault="006B4C62" w:rsidP="007B0F36">
      <w:r>
        <w:separator/>
      </w:r>
    </w:p>
  </w:footnote>
  <w:footnote w:type="continuationSeparator" w:id="0">
    <w:p w14:paraId="67292F98" w14:textId="77777777" w:rsidR="006B4C62" w:rsidRDefault="006B4C62" w:rsidP="007B0F36">
      <w:r>
        <w:continuationSeparator/>
      </w:r>
    </w:p>
  </w:footnote>
  <w:footnote w:type="continuationNotice" w:id="1">
    <w:p w14:paraId="3B98B679" w14:textId="77777777" w:rsidR="006B4C62" w:rsidRDefault="006B4C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8E278" w14:textId="77777777" w:rsidR="00EB3B3F" w:rsidRDefault="00EB3B3F" w:rsidP="00FC3693">
    <w:pPr>
      <w:pStyle w:val="Header"/>
      <w:jc w:val="right"/>
      <w:rPr>
        <w:noProof/>
        <w:sz w:val="24"/>
        <w:szCs w:val="24"/>
      </w:rPr>
    </w:pPr>
  </w:p>
  <w:p w14:paraId="7914D9B3" w14:textId="77777777" w:rsidR="008B6321" w:rsidRDefault="00EB3B3F" w:rsidP="008B6321">
    <w:pPr>
      <w:pStyle w:val="Header"/>
      <w:rPr>
        <w:noProof/>
        <w:sz w:val="24"/>
        <w:szCs w:val="24"/>
      </w:rPr>
    </w:pPr>
    <w:r>
      <w:rPr>
        <w:noProof/>
        <w:sz w:val="24"/>
        <w:szCs w:val="24"/>
      </w:rPr>
      <w:drawing>
        <wp:inline distT="0" distB="0" distL="0" distR="0" wp14:anchorId="308E43C0" wp14:editId="5CC9DC5D">
          <wp:extent cx="2440245" cy="381000"/>
          <wp:effectExtent l="0" t="0" r="0" b="0"/>
          <wp:docPr id="2" name="Picture 2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6301" cy="3835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3BC5AF16" w:rsidRPr="3BC5AF16">
      <w:rPr>
        <w:noProof/>
        <w:sz w:val="24"/>
        <w:szCs w:val="24"/>
      </w:rPr>
      <w:t xml:space="preserve">                 </w:t>
    </w:r>
  </w:p>
  <w:p w14:paraId="2FF0AC80" w14:textId="77777777" w:rsidR="00F41FDC" w:rsidRDefault="3BC5AF16" w:rsidP="008B6321">
    <w:pPr>
      <w:pStyle w:val="Header"/>
    </w:pPr>
    <w:r w:rsidRPr="3BC5AF16">
      <w:rPr>
        <w:noProof/>
        <w:sz w:val="24"/>
        <w:szCs w:val="24"/>
      </w:rPr>
      <w:t xml:space="preserve">                                                                                                                               </w:t>
    </w: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84A41"/>
    <w:multiLevelType w:val="hybridMultilevel"/>
    <w:tmpl w:val="EE34E91E"/>
    <w:lvl w:ilvl="0" w:tplc="482C575C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ocumentProtection w:edit="forms" w:formatting="1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A0E"/>
    <w:rsid w:val="0000236D"/>
    <w:rsid w:val="00006607"/>
    <w:rsid w:val="00006F94"/>
    <w:rsid w:val="000114B2"/>
    <w:rsid w:val="00016313"/>
    <w:rsid w:val="00016388"/>
    <w:rsid w:val="00032B4B"/>
    <w:rsid w:val="00047C79"/>
    <w:rsid w:val="0005456B"/>
    <w:rsid w:val="00067759"/>
    <w:rsid w:val="00071BF5"/>
    <w:rsid w:val="00073EB8"/>
    <w:rsid w:val="00077F55"/>
    <w:rsid w:val="0008016B"/>
    <w:rsid w:val="00095EBA"/>
    <w:rsid w:val="000A2365"/>
    <w:rsid w:val="000A23D8"/>
    <w:rsid w:val="000A3C76"/>
    <w:rsid w:val="000A4973"/>
    <w:rsid w:val="000B76BF"/>
    <w:rsid w:val="000C45F8"/>
    <w:rsid w:val="000C6AD2"/>
    <w:rsid w:val="000D0B4B"/>
    <w:rsid w:val="000D64D2"/>
    <w:rsid w:val="000E51A5"/>
    <w:rsid w:val="00102B89"/>
    <w:rsid w:val="00104E98"/>
    <w:rsid w:val="00115691"/>
    <w:rsid w:val="00120639"/>
    <w:rsid w:val="0012072F"/>
    <w:rsid w:val="0014588F"/>
    <w:rsid w:val="001520D2"/>
    <w:rsid w:val="001520D9"/>
    <w:rsid w:val="00156ED3"/>
    <w:rsid w:val="00161F14"/>
    <w:rsid w:val="001655A6"/>
    <w:rsid w:val="00166948"/>
    <w:rsid w:val="00174801"/>
    <w:rsid w:val="00176C26"/>
    <w:rsid w:val="001773D1"/>
    <w:rsid w:val="00192E95"/>
    <w:rsid w:val="001957BE"/>
    <w:rsid w:val="001A4DC4"/>
    <w:rsid w:val="001B4D15"/>
    <w:rsid w:val="001B5C19"/>
    <w:rsid w:val="001C4330"/>
    <w:rsid w:val="001D75B0"/>
    <w:rsid w:val="001E6010"/>
    <w:rsid w:val="001F3529"/>
    <w:rsid w:val="001F6073"/>
    <w:rsid w:val="00200164"/>
    <w:rsid w:val="0020066E"/>
    <w:rsid w:val="00201669"/>
    <w:rsid w:val="00202E92"/>
    <w:rsid w:val="002055C0"/>
    <w:rsid w:val="00220937"/>
    <w:rsid w:val="00222913"/>
    <w:rsid w:val="00223966"/>
    <w:rsid w:val="00241496"/>
    <w:rsid w:val="002468B1"/>
    <w:rsid w:val="002557F9"/>
    <w:rsid w:val="00255E33"/>
    <w:rsid w:val="00262BC8"/>
    <w:rsid w:val="00263010"/>
    <w:rsid w:val="00264884"/>
    <w:rsid w:val="00265333"/>
    <w:rsid w:val="002659BF"/>
    <w:rsid w:val="00270539"/>
    <w:rsid w:val="00281744"/>
    <w:rsid w:val="00297826"/>
    <w:rsid w:val="002C2DF4"/>
    <w:rsid w:val="002F1F0B"/>
    <w:rsid w:val="002F5337"/>
    <w:rsid w:val="002F5476"/>
    <w:rsid w:val="002F6FE6"/>
    <w:rsid w:val="003016E4"/>
    <w:rsid w:val="00317999"/>
    <w:rsid w:val="00321961"/>
    <w:rsid w:val="003242EE"/>
    <w:rsid w:val="00324D3C"/>
    <w:rsid w:val="00326961"/>
    <w:rsid w:val="00343A81"/>
    <w:rsid w:val="00347EC1"/>
    <w:rsid w:val="003522AB"/>
    <w:rsid w:val="00354AED"/>
    <w:rsid w:val="003614AF"/>
    <w:rsid w:val="00363A4E"/>
    <w:rsid w:val="00367100"/>
    <w:rsid w:val="00367B3E"/>
    <w:rsid w:val="00375770"/>
    <w:rsid w:val="00377A0E"/>
    <w:rsid w:val="00385426"/>
    <w:rsid w:val="003A02EF"/>
    <w:rsid w:val="003B115B"/>
    <w:rsid w:val="003B622F"/>
    <w:rsid w:val="003C0E71"/>
    <w:rsid w:val="003C3BE8"/>
    <w:rsid w:val="003C6097"/>
    <w:rsid w:val="003D1D83"/>
    <w:rsid w:val="003D226E"/>
    <w:rsid w:val="003D2634"/>
    <w:rsid w:val="003D5F35"/>
    <w:rsid w:val="003E315D"/>
    <w:rsid w:val="003E4AF4"/>
    <w:rsid w:val="003E583B"/>
    <w:rsid w:val="003E6791"/>
    <w:rsid w:val="003E6A96"/>
    <w:rsid w:val="003F1BC1"/>
    <w:rsid w:val="003F707B"/>
    <w:rsid w:val="003F7984"/>
    <w:rsid w:val="0040044A"/>
    <w:rsid w:val="00424950"/>
    <w:rsid w:val="00432173"/>
    <w:rsid w:val="004400F2"/>
    <w:rsid w:val="00444820"/>
    <w:rsid w:val="00450C8C"/>
    <w:rsid w:val="00466257"/>
    <w:rsid w:val="00467088"/>
    <w:rsid w:val="00472D6E"/>
    <w:rsid w:val="0048045A"/>
    <w:rsid w:val="004821A9"/>
    <w:rsid w:val="00483CD2"/>
    <w:rsid w:val="00493BB6"/>
    <w:rsid w:val="00493C0A"/>
    <w:rsid w:val="00495E67"/>
    <w:rsid w:val="004A06F7"/>
    <w:rsid w:val="004C2D47"/>
    <w:rsid w:val="004C7FB3"/>
    <w:rsid w:val="004D41E6"/>
    <w:rsid w:val="004E4C04"/>
    <w:rsid w:val="004E7AEA"/>
    <w:rsid w:val="0051300E"/>
    <w:rsid w:val="005154E3"/>
    <w:rsid w:val="00545E5C"/>
    <w:rsid w:val="00560658"/>
    <w:rsid w:val="00572D8F"/>
    <w:rsid w:val="005744C6"/>
    <w:rsid w:val="005770C6"/>
    <w:rsid w:val="005814AD"/>
    <w:rsid w:val="005A1291"/>
    <w:rsid w:val="005B005E"/>
    <w:rsid w:val="005B45CE"/>
    <w:rsid w:val="005B7C6A"/>
    <w:rsid w:val="005C3CC9"/>
    <w:rsid w:val="005D2B9A"/>
    <w:rsid w:val="005D6595"/>
    <w:rsid w:val="005E596E"/>
    <w:rsid w:val="005F39E3"/>
    <w:rsid w:val="00600CB7"/>
    <w:rsid w:val="006078BE"/>
    <w:rsid w:val="006115CE"/>
    <w:rsid w:val="00615EB0"/>
    <w:rsid w:val="00636191"/>
    <w:rsid w:val="00640D3E"/>
    <w:rsid w:val="0066166F"/>
    <w:rsid w:val="00661E5F"/>
    <w:rsid w:val="00662457"/>
    <w:rsid w:val="006740A3"/>
    <w:rsid w:val="00680AF3"/>
    <w:rsid w:val="006816C3"/>
    <w:rsid w:val="00685F2F"/>
    <w:rsid w:val="006903D8"/>
    <w:rsid w:val="00692A62"/>
    <w:rsid w:val="00695E25"/>
    <w:rsid w:val="006A3506"/>
    <w:rsid w:val="006A4FA1"/>
    <w:rsid w:val="006B1B1A"/>
    <w:rsid w:val="006B477A"/>
    <w:rsid w:val="006B4C62"/>
    <w:rsid w:val="006B6955"/>
    <w:rsid w:val="006B7E79"/>
    <w:rsid w:val="006D64CE"/>
    <w:rsid w:val="006E16F1"/>
    <w:rsid w:val="006E4F9D"/>
    <w:rsid w:val="006E74D4"/>
    <w:rsid w:val="006E7F81"/>
    <w:rsid w:val="006F07E3"/>
    <w:rsid w:val="006F3224"/>
    <w:rsid w:val="00700E96"/>
    <w:rsid w:val="0070705B"/>
    <w:rsid w:val="00711684"/>
    <w:rsid w:val="00712381"/>
    <w:rsid w:val="00717133"/>
    <w:rsid w:val="00720E5C"/>
    <w:rsid w:val="00722277"/>
    <w:rsid w:val="007408EB"/>
    <w:rsid w:val="00744B30"/>
    <w:rsid w:val="00750814"/>
    <w:rsid w:val="00757F20"/>
    <w:rsid w:val="00765817"/>
    <w:rsid w:val="007763FD"/>
    <w:rsid w:val="0078258F"/>
    <w:rsid w:val="007832EE"/>
    <w:rsid w:val="007848BC"/>
    <w:rsid w:val="007B0F36"/>
    <w:rsid w:val="007D48A2"/>
    <w:rsid w:val="007D5F4A"/>
    <w:rsid w:val="007E10CC"/>
    <w:rsid w:val="007E1AA9"/>
    <w:rsid w:val="007E3C1B"/>
    <w:rsid w:val="007E5103"/>
    <w:rsid w:val="007F3424"/>
    <w:rsid w:val="007F419A"/>
    <w:rsid w:val="008030B6"/>
    <w:rsid w:val="00824E44"/>
    <w:rsid w:val="00826F3E"/>
    <w:rsid w:val="00830251"/>
    <w:rsid w:val="00831021"/>
    <w:rsid w:val="00836EA3"/>
    <w:rsid w:val="00844C7B"/>
    <w:rsid w:val="00850A68"/>
    <w:rsid w:val="00853952"/>
    <w:rsid w:val="00862068"/>
    <w:rsid w:val="00864105"/>
    <w:rsid w:val="00865541"/>
    <w:rsid w:val="008671ED"/>
    <w:rsid w:val="00873F1E"/>
    <w:rsid w:val="0089092A"/>
    <w:rsid w:val="00891DA0"/>
    <w:rsid w:val="008A4384"/>
    <w:rsid w:val="008B3934"/>
    <w:rsid w:val="008B4A0C"/>
    <w:rsid w:val="008B4B8A"/>
    <w:rsid w:val="008B5A96"/>
    <w:rsid w:val="008B6321"/>
    <w:rsid w:val="008C62D8"/>
    <w:rsid w:val="008D5C56"/>
    <w:rsid w:val="008D6534"/>
    <w:rsid w:val="008E30B6"/>
    <w:rsid w:val="008F1639"/>
    <w:rsid w:val="00907A7F"/>
    <w:rsid w:val="00916878"/>
    <w:rsid w:val="00917DEF"/>
    <w:rsid w:val="00922244"/>
    <w:rsid w:val="00924217"/>
    <w:rsid w:val="00937A27"/>
    <w:rsid w:val="00944AAA"/>
    <w:rsid w:val="00944C07"/>
    <w:rsid w:val="00955903"/>
    <w:rsid w:val="00961468"/>
    <w:rsid w:val="00961D41"/>
    <w:rsid w:val="00962055"/>
    <w:rsid w:val="0096208B"/>
    <w:rsid w:val="00962308"/>
    <w:rsid w:val="00963A6D"/>
    <w:rsid w:val="009641FB"/>
    <w:rsid w:val="00964DBA"/>
    <w:rsid w:val="009712D5"/>
    <w:rsid w:val="00994B11"/>
    <w:rsid w:val="00996833"/>
    <w:rsid w:val="00997862"/>
    <w:rsid w:val="009A241B"/>
    <w:rsid w:val="009A4F99"/>
    <w:rsid w:val="009C14F6"/>
    <w:rsid w:val="009C3C89"/>
    <w:rsid w:val="009C3EED"/>
    <w:rsid w:val="009C4265"/>
    <w:rsid w:val="009F35EA"/>
    <w:rsid w:val="00A102FE"/>
    <w:rsid w:val="00A11EB1"/>
    <w:rsid w:val="00A1228B"/>
    <w:rsid w:val="00A132B7"/>
    <w:rsid w:val="00A15041"/>
    <w:rsid w:val="00A17DB0"/>
    <w:rsid w:val="00A2673A"/>
    <w:rsid w:val="00A32CAB"/>
    <w:rsid w:val="00A34308"/>
    <w:rsid w:val="00A43236"/>
    <w:rsid w:val="00A51CAC"/>
    <w:rsid w:val="00A55320"/>
    <w:rsid w:val="00A61924"/>
    <w:rsid w:val="00A639E8"/>
    <w:rsid w:val="00A7069F"/>
    <w:rsid w:val="00A75744"/>
    <w:rsid w:val="00A85A80"/>
    <w:rsid w:val="00A933F0"/>
    <w:rsid w:val="00A93E3A"/>
    <w:rsid w:val="00A94F68"/>
    <w:rsid w:val="00AB2695"/>
    <w:rsid w:val="00AB38F3"/>
    <w:rsid w:val="00AE1586"/>
    <w:rsid w:val="00AF0599"/>
    <w:rsid w:val="00AF43FB"/>
    <w:rsid w:val="00AF4F58"/>
    <w:rsid w:val="00B066A8"/>
    <w:rsid w:val="00B13527"/>
    <w:rsid w:val="00B2073E"/>
    <w:rsid w:val="00B24518"/>
    <w:rsid w:val="00B25C45"/>
    <w:rsid w:val="00B355D4"/>
    <w:rsid w:val="00B44564"/>
    <w:rsid w:val="00B672AB"/>
    <w:rsid w:val="00B900DB"/>
    <w:rsid w:val="00B90210"/>
    <w:rsid w:val="00B95504"/>
    <w:rsid w:val="00BA40C0"/>
    <w:rsid w:val="00BA4945"/>
    <w:rsid w:val="00BA7069"/>
    <w:rsid w:val="00BA78FC"/>
    <w:rsid w:val="00BB1E3A"/>
    <w:rsid w:val="00BB760A"/>
    <w:rsid w:val="00BC1352"/>
    <w:rsid w:val="00BE108F"/>
    <w:rsid w:val="00BE5847"/>
    <w:rsid w:val="00BF608A"/>
    <w:rsid w:val="00C027BC"/>
    <w:rsid w:val="00C11EA1"/>
    <w:rsid w:val="00C134C2"/>
    <w:rsid w:val="00C315A9"/>
    <w:rsid w:val="00C329EB"/>
    <w:rsid w:val="00C32B59"/>
    <w:rsid w:val="00C355AF"/>
    <w:rsid w:val="00C46495"/>
    <w:rsid w:val="00C603D5"/>
    <w:rsid w:val="00C62E88"/>
    <w:rsid w:val="00C647A2"/>
    <w:rsid w:val="00C7184E"/>
    <w:rsid w:val="00C71A7B"/>
    <w:rsid w:val="00C77207"/>
    <w:rsid w:val="00C81425"/>
    <w:rsid w:val="00C94A6D"/>
    <w:rsid w:val="00CA5312"/>
    <w:rsid w:val="00CC11C7"/>
    <w:rsid w:val="00CC5E52"/>
    <w:rsid w:val="00CC7D46"/>
    <w:rsid w:val="00CD1651"/>
    <w:rsid w:val="00CE76E6"/>
    <w:rsid w:val="00CE7E9F"/>
    <w:rsid w:val="00CF3B6A"/>
    <w:rsid w:val="00CF4A10"/>
    <w:rsid w:val="00D012E2"/>
    <w:rsid w:val="00D21AE1"/>
    <w:rsid w:val="00D33331"/>
    <w:rsid w:val="00D369D5"/>
    <w:rsid w:val="00D40E22"/>
    <w:rsid w:val="00D41460"/>
    <w:rsid w:val="00D448AB"/>
    <w:rsid w:val="00D60A94"/>
    <w:rsid w:val="00D62C50"/>
    <w:rsid w:val="00D7098F"/>
    <w:rsid w:val="00D7453D"/>
    <w:rsid w:val="00D8575F"/>
    <w:rsid w:val="00DA2BD5"/>
    <w:rsid w:val="00DA2D5F"/>
    <w:rsid w:val="00DB7B42"/>
    <w:rsid w:val="00DC05ED"/>
    <w:rsid w:val="00DC40AA"/>
    <w:rsid w:val="00DD53A5"/>
    <w:rsid w:val="00DD59ED"/>
    <w:rsid w:val="00DE4257"/>
    <w:rsid w:val="00E004E4"/>
    <w:rsid w:val="00E0410F"/>
    <w:rsid w:val="00E23418"/>
    <w:rsid w:val="00E41D92"/>
    <w:rsid w:val="00E70313"/>
    <w:rsid w:val="00E716EC"/>
    <w:rsid w:val="00E721D6"/>
    <w:rsid w:val="00E816BB"/>
    <w:rsid w:val="00E82BD7"/>
    <w:rsid w:val="00E902FB"/>
    <w:rsid w:val="00EA7707"/>
    <w:rsid w:val="00EB0A41"/>
    <w:rsid w:val="00EB122D"/>
    <w:rsid w:val="00EB3B3F"/>
    <w:rsid w:val="00EC3DD8"/>
    <w:rsid w:val="00EC658B"/>
    <w:rsid w:val="00EC68B2"/>
    <w:rsid w:val="00ED0109"/>
    <w:rsid w:val="00EF0940"/>
    <w:rsid w:val="00EF259B"/>
    <w:rsid w:val="00F16CC7"/>
    <w:rsid w:val="00F17BCF"/>
    <w:rsid w:val="00F22A78"/>
    <w:rsid w:val="00F27BB8"/>
    <w:rsid w:val="00F3133A"/>
    <w:rsid w:val="00F40CBE"/>
    <w:rsid w:val="00F411B4"/>
    <w:rsid w:val="00F41FDC"/>
    <w:rsid w:val="00F50CC1"/>
    <w:rsid w:val="00F56120"/>
    <w:rsid w:val="00F576C8"/>
    <w:rsid w:val="00F65D8F"/>
    <w:rsid w:val="00F67088"/>
    <w:rsid w:val="00F676A2"/>
    <w:rsid w:val="00F77EC8"/>
    <w:rsid w:val="00F81D99"/>
    <w:rsid w:val="00F82369"/>
    <w:rsid w:val="00F835D1"/>
    <w:rsid w:val="00F84A06"/>
    <w:rsid w:val="00F86ED8"/>
    <w:rsid w:val="00F91926"/>
    <w:rsid w:val="00F96D19"/>
    <w:rsid w:val="00FA1BE1"/>
    <w:rsid w:val="00FB23DA"/>
    <w:rsid w:val="00FB6F97"/>
    <w:rsid w:val="00FC116D"/>
    <w:rsid w:val="00FC11D1"/>
    <w:rsid w:val="00FC3693"/>
    <w:rsid w:val="00FD1E51"/>
    <w:rsid w:val="00FD278C"/>
    <w:rsid w:val="00FF0157"/>
    <w:rsid w:val="00FF2C4E"/>
    <w:rsid w:val="0C0DA8F1"/>
    <w:rsid w:val="142039AB"/>
    <w:rsid w:val="17CE7B98"/>
    <w:rsid w:val="1C369592"/>
    <w:rsid w:val="3BC5AF16"/>
    <w:rsid w:val="70382F3E"/>
    <w:rsid w:val="7ED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BF48F"/>
  <w15:docId w15:val="{B2374547-4E40-4D89-9858-2C426326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F3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0F36"/>
  </w:style>
  <w:style w:type="paragraph" w:styleId="Footer">
    <w:name w:val="footer"/>
    <w:basedOn w:val="Normal"/>
    <w:link w:val="FooterChar"/>
    <w:uiPriority w:val="99"/>
    <w:unhideWhenUsed/>
    <w:rsid w:val="007B0F3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0F36"/>
  </w:style>
  <w:style w:type="paragraph" w:styleId="BalloonText">
    <w:name w:val="Balloon Text"/>
    <w:basedOn w:val="Normal"/>
    <w:link w:val="BalloonTextChar"/>
    <w:uiPriority w:val="99"/>
    <w:semiHidden/>
    <w:unhideWhenUsed/>
    <w:rsid w:val="007B0F36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B0F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B0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A4"/>
    <w:rsid w:val="007B0F36"/>
    <w:rPr>
      <w:color w:val="000000"/>
      <w:sz w:val="10"/>
    </w:rPr>
  </w:style>
  <w:style w:type="paragraph" w:styleId="BodyText">
    <w:name w:val="Body Text"/>
    <w:basedOn w:val="Normal"/>
    <w:link w:val="BodyTextChar"/>
    <w:uiPriority w:val="1"/>
    <w:qFormat/>
    <w:rsid w:val="007B0F36"/>
    <w:rPr>
      <w:b/>
      <w:bCs/>
      <w:color w:val="3333CC"/>
      <w:sz w:val="12"/>
      <w:szCs w:val="12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7B0F36"/>
    <w:rPr>
      <w:rFonts w:ascii="Times New Roman" w:eastAsia="Times New Roman" w:hAnsi="Times New Roman" w:cs="Times New Roman"/>
      <w:b/>
      <w:bCs/>
      <w:color w:val="3333CC"/>
      <w:sz w:val="12"/>
      <w:szCs w:val="12"/>
      <w:lang w:val="en-GB" w:eastAsia="fr-FR"/>
    </w:rPr>
  </w:style>
  <w:style w:type="paragraph" w:customStyle="1" w:styleId="Form1">
    <w:name w:val="Form1"/>
    <w:basedOn w:val="Normal"/>
    <w:link w:val="Form1Char"/>
    <w:qFormat/>
    <w:rsid w:val="006B7E79"/>
    <w:pPr>
      <w:jc w:val="both"/>
    </w:pPr>
    <w:rPr>
      <w:rFonts w:ascii="Arial Narrow" w:hAnsi="Arial Narrow" w:cs="Arial"/>
      <w:noProof/>
      <w:sz w:val="22"/>
      <w:szCs w:val="20"/>
      <w:lang w:val="en-US" w:eastAsia="en-US"/>
    </w:rPr>
  </w:style>
  <w:style w:type="character" w:customStyle="1" w:styleId="Form1Char">
    <w:name w:val="Form1 Char"/>
    <w:basedOn w:val="DefaultParagraphFont"/>
    <w:link w:val="Form1"/>
    <w:rsid w:val="006B7E79"/>
    <w:rPr>
      <w:rFonts w:ascii="Arial Narrow" w:eastAsia="Times New Roman" w:hAnsi="Arial Narrow" w:cs="Arial"/>
      <w:noProof/>
      <w:szCs w:val="20"/>
    </w:rPr>
  </w:style>
  <w:style w:type="paragraph" w:customStyle="1" w:styleId="IDCard">
    <w:name w:val="IDCard"/>
    <w:basedOn w:val="Normal"/>
    <w:link w:val="IDCardChar"/>
    <w:qFormat/>
    <w:rsid w:val="007848BC"/>
    <w:pPr>
      <w:jc w:val="both"/>
    </w:pPr>
    <w:rPr>
      <w:rFonts w:ascii="Calibri Light"/>
      <w:sz w:val="20"/>
      <w:szCs w:val="20"/>
    </w:rPr>
  </w:style>
  <w:style w:type="character" w:customStyle="1" w:styleId="IDCardChar">
    <w:name w:val="IDCard Char"/>
    <w:basedOn w:val="DefaultParagraphFont"/>
    <w:link w:val="IDCard"/>
    <w:rsid w:val="007848BC"/>
    <w:rPr>
      <w:rFonts w:ascii="Calibri Light" w:eastAsia="Times New Roman" w:hAnsi="Times New Roman" w:cs="Times New Roman"/>
      <w:sz w:val="20"/>
      <w:szCs w:val="20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1E601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08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eastAsia="fr-FR"/>
    </w:rPr>
  </w:style>
  <w:style w:type="paragraph" w:customStyle="1" w:styleId="paragraph">
    <w:name w:val="paragraph"/>
    <w:basedOn w:val="Normal"/>
    <w:rsid w:val="00161F14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161F14"/>
  </w:style>
  <w:style w:type="character" w:customStyle="1" w:styleId="eop">
    <w:name w:val="eop"/>
    <w:basedOn w:val="DefaultParagraphFont"/>
    <w:rsid w:val="00161F14"/>
  </w:style>
  <w:style w:type="paragraph" w:styleId="Revision">
    <w:name w:val="Revision"/>
    <w:hidden/>
    <w:uiPriority w:val="99"/>
    <w:semiHidden/>
    <w:rsid w:val="00255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4004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9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usnetworksuh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snetworksuhc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maculada.delnardo\OneDrive%20-%20Universal%20Assistance%20S.A\60027%20-%20TPA%20(Transformaci&#243;n%20de%20Procesos%20Asistenciales)\GOP\REQ%206779%20Gesti&#243;n%20VOB%20UA%20para%20prestadores%20USA\Universal%20Assistance_Itemized%20Bill%20VOB%20Request_Template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93C2524D4DA1468D7955ED6DC0AB19" ma:contentTypeVersion="17" ma:contentTypeDescription="Crear nuevo documento." ma:contentTypeScope="" ma:versionID="c85f28faba070b00db3ad7db0285c288">
  <xsd:schema xmlns:xsd="http://www.w3.org/2001/XMLSchema" xmlns:xs="http://www.w3.org/2001/XMLSchema" xmlns:p="http://schemas.microsoft.com/office/2006/metadata/properties" xmlns:ns2="28ccd580-cfde-4ad8-a20a-98ff703e5e58" xmlns:ns3="http://schemas.microsoft.com/sharepoint/v3/fields" xmlns:ns4="a823ff65-3500-46dd-8899-16296af47568" targetNamespace="http://schemas.microsoft.com/office/2006/metadata/properties" ma:root="true" ma:fieldsID="04118d0edc907f9f4e64bb584456bbf3" ns2:_="" ns3:_="" ns4:_="">
    <xsd:import namespace="28ccd580-cfde-4ad8-a20a-98ff703e5e58"/>
    <xsd:import namespace="http://schemas.microsoft.com/sharepoint/v3/fields"/>
    <xsd:import namespace="a823ff65-3500-46dd-8899-16296af47568"/>
    <xsd:element name="properties">
      <xsd:complexType>
        <xsd:sequence>
          <xsd:element name="documentManagement">
            <xsd:complexType>
              <xsd:all>
                <xsd:element ref="ns2:Nro_x0020_Requerimiento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4:SharedWithUsers" minOccurs="0"/>
                <xsd:element ref="ns4:SharedWithDetail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cd580-cfde-4ad8-a20a-98ff703e5e58" elementFormDefault="qualified">
    <xsd:import namespace="http://schemas.microsoft.com/office/2006/documentManagement/types"/>
    <xsd:import namespace="http://schemas.microsoft.com/office/infopath/2007/PartnerControls"/>
    <xsd:element name="Nro_x0020_Requerimiento" ma:index="1" nillable="true" ma:displayName="Nro Requerimiento" ma:decimals="0" ma:internalName="Nro_x0020_Requerimiento" ma:percentage="FALSE">
      <xsd:simpleType>
        <xsd:restriction base="dms:Number"/>
      </xsd:simpleType>
    </xsd:element>
    <xsd:element name="MediaServiceMetadata" ma:index="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e94a2736-7fe3-4d36-9d59-7699268ffc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Estado" ma:default="No iniciado" ma:internalName="_Status">
      <xsd:simpleType>
        <xsd:union memberTypes="dms:Text">
          <xsd:simpleType>
            <xsd:restriction base="dms:Choice">
              <xsd:enumeration value="No iniciado"/>
              <xsd:enumeration value="Borrador"/>
              <xsd:enumeration value="Revisado"/>
              <xsd:enumeration value="programada"/>
              <xsd:enumeration value="Publicado"/>
              <xsd:enumeration value="Final"/>
              <xsd:enumeration value="Expirado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3ff65-3500-46dd-8899-16296af4756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f6be316-5fc4-4957-b36c-5e82c056817e}" ma:internalName="TaxCatchAll" ma:showField="CatchAllData" ma:web="a823ff65-3500-46dd-8899-16296af475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8" ma:displayName="Tipo de contenido"/>
        <xsd:element ref="dc:title" minOccurs="0" maxOccurs="1" ma:index="2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Estado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ccd580-cfde-4ad8-a20a-98ff703e5e58">
      <Terms xmlns="http://schemas.microsoft.com/office/infopath/2007/PartnerControls"/>
    </lcf76f155ced4ddcb4097134ff3c332f>
    <TaxCatchAll xmlns="a823ff65-3500-46dd-8899-16296af47568" xsi:nil="true"/>
    <_Status xmlns="http://schemas.microsoft.com/sharepoint/v3/fields">No iniciado</_Status>
    <Nro_x0020_Requerimiento xmlns="28ccd580-cfde-4ad8-a20a-98ff703e5e5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5A5083-18E7-40AC-8158-8948B3960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ccd580-cfde-4ad8-a20a-98ff703e5e58"/>
    <ds:schemaRef ds:uri="http://schemas.microsoft.com/sharepoint/v3/fields"/>
    <ds:schemaRef ds:uri="a823ff65-3500-46dd-8899-16296af47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B131F3-B71E-4C66-8938-5014A460EF51}">
  <ds:schemaRefs>
    <ds:schemaRef ds:uri="http://schemas.microsoft.com/office/2006/metadata/properties"/>
    <ds:schemaRef ds:uri="http://schemas.microsoft.com/office/infopath/2007/PartnerControls"/>
    <ds:schemaRef ds:uri="28ccd580-cfde-4ad8-a20a-98ff703e5e58"/>
    <ds:schemaRef ds:uri="a823ff65-3500-46dd-8899-16296af47568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425F2410-A3FC-4CD3-AA05-375259A3E07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40B6DD-0473-4C04-9884-6D4D6B1F37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 Assistance_Itemized Bill VOB Request_Template_v2</Template>
  <TotalTime>5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3429</CharactersWithSpaces>
  <SharedDoc>false</SharedDoc>
  <HLinks>
    <vt:vector size="12" baseType="variant">
      <vt:variant>
        <vt:i4>5767193</vt:i4>
      </vt:variant>
      <vt:variant>
        <vt:i4>83</vt:i4>
      </vt:variant>
      <vt:variant>
        <vt:i4>0</vt:i4>
      </vt:variant>
      <vt:variant>
        <vt:i4>5</vt:i4>
      </vt:variant>
      <vt:variant>
        <vt:lpwstr>http://www.usnetworksuhc.com/</vt:lpwstr>
      </vt:variant>
      <vt:variant>
        <vt:lpwstr/>
      </vt:variant>
      <vt:variant>
        <vt:i4>5767193</vt:i4>
      </vt:variant>
      <vt:variant>
        <vt:i4>80</vt:i4>
      </vt:variant>
      <vt:variant>
        <vt:i4>0</vt:i4>
      </vt:variant>
      <vt:variant>
        <vt:i4>5</vt:i4>
      </vt:variant>
      <vt:variant>
        <vt:lpwstr>http://www.usnetworksuhc.com/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Inmaculada Delnardo</dc:creator>
  <cp:keywords/>
  <cp:lastModifiedBy>Marzuka, Elias</cp:lastModifiedBy>
  <cp:revision>2</cp:revision>
  <dcterms:created xsi:type="dcterms:W3CDTF">2022-10-19T21:22:00Z</dcterms:created>
  <dcterms:modified xsi:type="dcterms:W3CDTF">2022-10-19T21:22:00Z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0x0101003993C2524D4DA1468D7955ED6DC0AB19</vt:lpwstr>
  </property>
  <property fmtid="{D5CDD505-2E9C-101B-9397-08002B2CF9AE}" pid="3" name="_dlc_DocIdItemGuid">
    <vt:lpwstr>7de06448-b7c5-4c3b-b771-d8f45def8d88</vt:lpwstr>
  </property>
  <property fmtid="{D5CDD505-2E9C-101B-9397-08002B2CF9AE}" pid="4" name="MediaServiceImageTags">
    <vt:lpwstr/>
  </property>
  <property fmtid="{D5CDD505-2E9C-101B-9397-08002B2CF9AE}" pid="5" name="MSIP_Label_320f21ee-9bdc-4991-8abe-58f53448e302_Enabled">
    <vt:lpwstr>true</vt:lpwstr>
  </property>
  <property fmtid="{D5CDD505-2E9C-101B-9397-08002B2CF9AE}" pid="6" name="MSIP_Label_320f21ee-9bdc-4991-8abe-58f53448e302_SetDate">
    <vt:lpwstr>2022-10-19T21:18:32Z</vt:lpwstr>
  </property>
  <property fmtid="{D5CDD505-2E9C-101B-9397-08002B2CF9AE}" pid="7" name="MSIP_Label_320f21ee-9bdc-4991-8abe-58f53448e302_Method">
    <vt:lpwstr>Privileged</vt:lpwstr>
  </property>
  <property fmtid="{D5CDD505-2E9C-101B-9397-08002B2CF9AE}" pid="8" name="MSIP_Label_320f21ee-9bdc-4991-8abe-58f53448e302_Name">
    <vt:lpwstr>External Label</vt:lpwstr>
  </property>
  <property fmtid="{D5CDD505-2E9C-101B-9397-08002B2CF9AE}" pid="9" name="MSIP_Label_320f21ee-9bdc-4991-8abe-58f53448e302_SiteId">
    <vt:lpwstr>db05faca-c82a-4b9d-b9c5-0f64b6755421</vt:lpwstr>
  </property>
  <property fmtid="{D5CDD505-2E9C-101B-9397-08002B2CF9AE}" pid="10" name="MSIP_Label_320f21ee-9bdc-4991-8abe-58f53448e302_ActionId">
    <vt:lpwstr>317cbd1a-ed50-4f5f-9d63-02bda309a7ce</vt:lpwstr>
  </property>
  <property fmtid="{D5CDD505-2E9C-101B-9397-08002B2CF9AE}" pid="11" name="MSIP_Label_320f21ee-9bdc-4991-8abe-58f53448e302_ContentBits">
    <vt:lpwstr>0</vt:lpwstr>
  </property>
</Properties>
</file>